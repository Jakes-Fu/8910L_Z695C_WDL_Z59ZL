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2BB" w:rsidRDefault="00E972BB" w:rsidP="001A6FF8">
      <w:pPr>
        <w:pStyle w:val="Heading1"/>
      </w:pPr>
      <w:r w:rsidRPr="00A53841">
        <w:t>ComboBox</w:t>
      </w:r>
      <w:r w:rsidRPr="00A53841">
        <w:rPr>
          <w:rFonts w:hint="eastAsia"/>
        </w:rPr>
        <w:t>控件</w:t>
      </w:r>
      <w:r>
        <w:rPr>
          <w:rFonts w:hint="eastAsia"/>
        </w:rPr>
        <w:t>重构</w:t>
      </w:r>
      <w:r w:rsidRPr="00A53841">
        <w:rPr>
          <w:rFonts w:hint="eastAsia"/>
        </w:rPr>
        <w:t>设计</w:t>
      </w:r>
    </w:p>
    <w:p w:rsidR="00E972BB" w:rsidRPr="00060612" w:rsidRDefault="00E972BB" w:rsidP="001A6FF8">
      <w:pPr>
        <w:pStyle w:val="Heading2"/>
        <w:numPr>
          <w:ilvl w:val="0"/>
          <w:numId w:val="13"/>
        </w:numPr>
      </w:pPr>
      <w:r w:rsidRPr="00060612">
        <w:rPr>
          <w:rFonts w:hint="eastAsia"/>
        </w:rPr>
        <w:t>概述</w:t>
      </w:r>
    </w:p>
    <w:p w:rsidR="00E972BB" w:rsidRDefault="00E972BB" w:rsidP="001A6FF8">
      <w:pPr>
        <w:rPr>
          <w:kern w:val="0"/>
        </w:rPr>
      </w:pPr>
      <w:r w:rsidRPr="00A53841">
        <w:rPr>
          <w:kern w:val="0"/>
        </w:rPr>
        <w:t>Combo</w:t>
      </w:r>
      <w:r>
        <w:rPr>
          <w:kern w:val="0"/>
        </w:rPr>
        <w:t xml:space="preserve"> </w:t>
      </w:r>
      <w:r w:rsidRPr="00A53841">
        <w:rPr>
          <w:kern w:val="0"/>
        </w:rPr>
        <w:t>Box</w:t>
      </w:r>
      <w:r>
        <w:rPr>
          <w:rFonts w:hint="eastAsia"/>
          <w:kern w:val="0"/>
        </w:rPr>
        <w:t>（以下简称</w:t>
      </w:r>
      <w:r>
        <w:rPr>
          <w:kern w:val="0"/>
        </w:rPr>
        <w:t>Combox</w:t>
      </w:r>
      <w:r>
        <w:rPr>
          <w:rFonts w:hint="eastAsia"/>
          <w:kern w:val="0"/>
        </w:rPr>
        <w:t>）</w:t>
      </w:r>
      <w:r w:rsidRPr="00A53841">
        <w:rPr>
          <w:rFonts w:hint="eastAsia"/>
          <w:kern w:val="0"/>
        </w:rPr>
        <w:t>由一个可编辑或者不可以编辑的文本框和一个列表共同组成。文本负责显示列表中的选中项。列表可一直存在并显示，也可以仅在用户点击下拉按钮的情况下才显示出来。</w:t>
      </w:r>
    </w:p>
    <w:p w:rsidR="00E972BB" w:rsidRDefault="00E972BB" w:rsidP="003951BB">
      <w:pPr>
        <w:pStyle w:val="Heading2"/>
        <w:numPr>
          <w:ilvl w:val="0"/>
          <w:numId w:val="13"/>
        </w:numPr>
      </w:pPr>
      <w:r>
        <w:rPr>
          <w:rFonts w:hint="eastAsia"/>
        </w:rPr>
        <w:t>现存问题及改进内容</w:t>
      </w:r>
    </w:p>
    <w:p w:rsidR="00E972BB" w:rsidRDefault="00E972BB" w:rsidP="00EB1F23">
      <w:pPr>
        <w:pStyle w:val="BodyText"/>
        <w:numPr>
          <w:ilvl w:val="0"/>
          <w:numId w:val="28"/>
        </w:numPr>
      </w:pPr>
      <w:r>
        <w:rPr>
          <w:rFonts w:hint="eastAsia"/>
        </w:rPr>
        <w:t>现存问题</w:t>
      </w:r>
    </w:p>
    <w:p w:rsidR="00E972BB" w:rsidRDefault="00E972BB" w:rsidP="00D96E72">
      <w:pPr>
        <w:pStyle w:val="BodyText"/>
      </w:pPr>
      <w:r>
        <w:rPr>
          <w:rFonts w:hint="eastAsia"/>
        </w:rPr>
        <w:t>现在的</w:t>
      </w:r>
      <w:r>
        <w:t>dropdownlist</w:t>
      </w:r>
      <w:r>
        <w:rPr>
          <w:rFonts w:hint="eastAsia"/>
        </w:rPr>
        <w:t>经过多次功能开发后，数据结构庞大，不利于维护和扩展。</w:t>
      </w:r>
    </w:p>
    <w:p w:rsidR="00E972BB" w:rsidRDefault="00E972BB" w:rsidP="00EB1F23">
      <w:pPr>
        <w:pStyle w:val="BodyText"/>
        <w:numPr>
          <w:ilvl w:val="0"/>
          <w:numId w:val="28"/>
        </w:numPr>
      </w:pPr>
      <w:r>
        <w:rPr>
          <w:rFonts w:hint="eastAsia"/>
        </w:rPr>
        <w:t>改进内容</w:t>
      </w:r>
    </w:p>
    <w:p w:rsidR="00E972BB" w:rsidRDefault="00E972BB" w:rsidP="00A45C30">
      <w:pPr>
        <w:pStyle w:val="BodyText"/>
      </w:pPr>
      <w:r>
        <w:rPr>
          <w:rFonts w:hint="eastAsia"/>
        </w:rPr>
        <w:t>精简现有结构，通过内嵌控件，达到功能分层和复用代码的目的，同时还整合了应用的功能需求（更新显示，应用回调，丰富显示）。</w:t>
      </w:r>
    </w:p>
    <w:p w:rsidR="00E972BB" w:rsidRPr="001A6FF8" w:rsidRDefault="00E972BB" w:rsidP="001A6FF8">
      <w:pPr>
        <w:pStyle w:val="Heading2"/>
        <w:numPr>
          <w:ilvl w:val="0"/>
          <w:numId w:val="13"/>
        </w:numPr>
      </w:pPr>
      <w:r w:rsidRPr="00FE6FA1">
        <w:rPr>
          <w:rFonts w:hint="eastAsia"/>
        </w:rPr>
        <w:t>结构图</w:t>
      </w:r>
    </w:p>
    <w:p w:rsidR="00E972BB" w:rsidRDefault="00E972BB" w:rsidP="001A6FF8">
      <w:pPr>
        <w:rPr>
          <w:kern w:val="0"/>
        </w:rPr>
      </w:pPr>
      <w:r>
        <w:rPr>
          <w:rFonts w:hint="eastAsia"/>
          <w:kern w:val="0"/>
        </w:rPr>
        <w:t>如下图，</w:t>
      </w:r>
      <w:r>
        <w:rPr>
          <w:kern w:val="0"/>
        </w:rPr>
        <w:t>Combox</w:t>
      </w:r>
      <w:r>
        <w:rPr>
          <w:rFonts w:hint="eastAsia"/>
          <w:kern w:val="0"/>
        </w:rPr>
        <w:t>的可视区域被分为</w:t>
      </w:r>
      <w:r>
        <w:rPr>
          <w:kern w:val="0"/>
        </w:rPr>
        <w:t>5</w:t>
      </w:r>
      <w:r>
        <w:rPr>
          <w:rFonts w:hint="eastAsia"/>
          <w:kern w:val="0"/>
        </w:rPr>
        <w:t>个子区域：</w:t>
      </w:r>
    </w:p>
    <w:p w:rsidR="00E972BB" w:rsidRPr="001A6FF8" w:rsidRDefault="00E972BB" w:rsidP="001A6FF8">
      <w:pPr>
        <w:pStyle w:val="ListParagraph"/>
        <w:numPr>
          <w:ilvl w:val="0"/>
          <w:numId w:val="12"/>
        </w:numPr>
        <w:ind w:firstLineChars="0"/>
        <w:rPr>
          <w:kern w:val="0"/>
        </w:rPr>
      </w:pPr>
      <w:r w:rsidRPr="001A6FF8">
        <w:rPr>
          <w:kern w:val="0"/>
        </w:rPr>
        <w:t>Icon</w:t>
      </w:r>
      <w:r w:rsidRPr="001A6FF8">
        <w:rPr>
          <w:rFonts w:hint="eastAsia"/>
          <w:kern w:val="0"/>
        </w:rPr>
        <w:t>，可设置有无。用于显示提示图标，如搜索框时放置放大镜图标</w:t>
      </w:r>
    </w:p>
    <w:p w:rsidR="00E972BB" w:rsidRPr="001A6FF8" w:rsidRDefault="00E972BB" w:rsidP="001A6FF8">
      <w:pPr>
        <w:pStyle w:val="ListParagraph"/>
        <w:numPr>
          <w:ilvl w:val="0"/>
          <w:numId w:val="12"/>
        </w:numPr>
        <w:ind w:firstLineChars="0"/>
        <w:rPr>
          <w:kern w:val="0"/>
        </w:rPr>
      </w:pPr>
      <w:r w:rsidRPr="001A6FF8">
        <w:rPr>
          <w:kern w:val="0"/>
        </w:rPr>
        <w:t>Text/Edit</w:t>
      </w:r>
      <w:r w:rsidRPr="001A6FF8">
        <w:rPr>
          <w:rFonts w:hint="eastAsia"/>
          <w:kern w:val="0"/>
        </w:rPr>
        <w:t>，可设置为是否可编辑。显示选中条目的内容。在可编辑状态下，会根据以输入内容进行列表条目过滤。</w:t>
      </w:r>
    </w:p>
    <w:p w:rsidR="00E972BB" w:rsidRPr="001A6FF8" w:rsidRDefault="00E972BB" w:rsidP="001A6FF8">
      <w:pPr>
        <w:pStyle w:val="ListParagraph"/>
        <w:numPr>
          <w:ilvl w:val="0"/>
          <w:numId w:val="12"/>
        </w:numPr>
        <w:ind w:firstLineChars="0"/>
        <w:rPr>
          <w:kern w:val="0"/>
        </w:rPr>
      </w:pPr>
      <w:r w:rsidRPr="001A6FF8">
        <w:rPr>
          <w:rFonts w:hint="eastAsia"/>
          <w:kern w:val="0"/>
        </w:rPr>
        <w:t>展开按钮，可设置有无。在列表总是显示的情况下，无需显示该按钮。点击该按钮，列表区域会展开和收起。</w:t>
      </w:r>
    </w:p>
    <w:p w:rsidR="00E972BB" w:rsidRPr="001A6FF8" w:rsidRDefault="00E972BB" w:rsidP="001A6FF8">
      <w:pPr>
        <w:pStyle w:val="ListParagraph"/>
        <w:numPr>
          <w:ilvl w:val="0"/>
          <w:numId w:val="12"/>
        </w:numPr>
        <w:ind w:firstLineChars="0"/>
        <w:rPr>
          <w:kern w:val="0"/>
        </w:rPr>
      </w:pPr>
      <w:r w:rsidRPr="001A6FF8">
        <w:rPr>
          <w:rFonts w:hint="eastAsia"/>
          <w:kern w:val="0"/>
        </w:rPr>
        <w:t>功能按钮，可设置有无。在点击后执行设置的回调函数。</w:t>
      </w:r>
    </w:p>
    <w:p w:rsidR="00E972BB" w:rsidRDefault="00E972BB" w:rsidP="007E07FA">
      <w:pPr>
        <w:pStyle w:val="ListParagraph"/>
        <w:numPr>
          <w:ilvl w:val="0"/>
          <w:numId w:val="12"/>
        </w:numPr>
        <w:ind w:firstLineChars="0"/>
      </w:pPr>
      <w:r w:rsidRPr="001A6FF8">
        <w:rPr>
          <w:rFonts w:hint="eastAsia"/>
          <w:kern w:val="0"/>
        </w:rPr>
        <w:t>列表显示区域，可设置是否可收起。用于显示可选择的条目列表。</w:t>
      </w:r>
      <w:r>
        <w:object w:dxaOrig="6291" w:dyaOrig="4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203.25pt" o:ole="">
            <v:imagedata r:id="rId7" o:title=""/>
          </v:shape>
          <o:OLEObject Type="Embed" ProgID="Visio.Drawing.11" ShapeID="_x0000_i1025" DrawAspect="Content" ObjectID="_1408280754" r:id="rId8"/>
        </w:object>
      </w:r>
    </w:p>
    <w:p w:rsidR="00E972BB" w:rsidRDefault="00E972BB" w:rsidP="005D05B9">
      <w:pPr>
        <w:jc w:val="center"/>
      </w:pPr>
    </w:p>
    <w:p w:rsidR="00E972BB" w:rsidRDefault="00E972BB" w:rsidP="001A6FF8">
      <w:pPr>
        <w:pStyle w:val="Heading2"/>
        <w:numPr>
          <w:ilvl w:val="0"/>
          <w:numId w:val="13"/>
        </w:numPr>
      </w:pPr>
      <w:r>
        <w:rPr>
          <w:rFonts w:hint="eastAsia"/>
        </w:rPr>
        <w:t>数据结构</w:t>
      </w:r>
    </w:p>
    <w:p w:rsidR="00E972BB" w:rsidRDefault="00E972BB" w:rsidP="00EC0793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1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、控件数据结构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//combox control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typedef struct _combox_obj_tag</w:t>
      </w:r>
    </w:p>
    <w:p w:rsidR="00E972BB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{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//base ctrl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CTRLBASE_OBJ_T              base_ctrl;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//base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控件的属性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ab/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//control setting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GUI_RECT_T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box_rect;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用于记录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list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的区域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GUICOMBOX_SHOW_TYPE_E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expand_direction;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记录展开的方向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uint16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left_space;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左间距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uint16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box_list_space;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上下间距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is_right_aligned;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是否右对齐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ab/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is_list_fixed;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//list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是否固定显示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is_dirty;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置脏数据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is_mid_softkey_open_list;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是否支持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mid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is_web_key_open_list;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是否支持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web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//icon setting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uint32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icon_id;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//icon id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has_icon;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设置是否有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icon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ab/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//text setting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MMI_HANDLE_T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text_handle;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记录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text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handle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can_edit;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设置是否能够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edit</w:t>
      </w:r>
    </w:p>
    <w:p w:rsidR="00E972BB" w:rsidRDefault="00E972BB" w:rsidP="009674EE">
      <w:pPr>
        <w:ind w:firstLine="480"/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GUICOMBOX_TEXT_TYPE_T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edit_info;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记录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edit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的类型</w:t>
      </w:r>
    </w:p>
    <w:p w:rsidR="00E972BB" w:rsidRDefault="00E972BB" w:rsidP="009674EE">
      <w:pPr>
        <w:pStyle w:val="a"/>
        <w:ind w:left="0"/>
      </w:pPr>
      <w:r>
        <w:rPr>
          <w:noProof/>
        </w:rPr>
        <w:pict>
          <v:shape id="图片 2" o:spid="_x0000_i1026" type="#_x0000_t75" style="width:21.75pt;height:14.25pt;visibility:visible">
            <v:imagedata r:id="rId9" o:title="" croptop="7562f" cropbottom="11763f" cropleft="2330f" cropright="30438f"/>
          </v:shape>
        </w:pict>
      </w:r>
      <w:r>
        <w:rPr>
          <w:rFonts w:ascii="黑体" w:hint="eastAsia"/>
        </w:rPr>
        <w:t>说明</w:t>
      </w:r>
      <w:r>
        <w:rPr>
          <w:rFonts w:hint="eastAsia"/>
        </w:rPr>
        <w:t>：</w:t>
      </w:r>
    </w:p>
    <w:p w:rsidR="00E972BB" w:rsidRPr="00813461" w:rsidRDefault="00E972BB" w:rsidP="009674EE">
      <w:pPr>
        <w:pStyle w:val="a0"/>
        <w:spacing w:after="120"/>
        <w:ind w:left="0"/>
      </w:pPr>
      <w:r>
        <w:rPr>
          <w:rFonts w:ascii="宋体"/>
        </w:rPr>
        <w:t>Text</w:t>
      </w:r>
      <w:r>
        <w:rPr>
          <w:rFonts w:ascii="宋体" w:hint="eastAsia"/>
        </w:rPr>
        <w:t>需要支持省略显示和滚动显示的模式，此处，我们要根据系统提供的</w:t>
      </w:r>
      <w:r>
        <w:rPr>
          <w:rFonts w:ascii="宋体"/>
        </w:rPr>
        <w:t>text</w:t>
      </w:r>
      <w:r>
        <w:rPr>
          <w:rFonts w:ascii="宋体" w:hint="eastAsia"/>
        </w:rPr>
        <w:t>显示类控件选择合适的来用，比如用</w:t>
      </w:r>
      <w:r>
        <w:rPr>
          <w:rFonts w:ascii="宋体"/>
        </w:rPr>
        <w:t>label</w:t>
      </w:r>
      <w:r>
        <w:rPr>
          <w:rFonts w:ascii="宋体" w:hint="eastAsia"/>
        </w:rPr>
        <w:t>。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//expand button setting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MMI_HANDLE_T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expand_button_handle;</w:t>
      </w:r>
      <w:r w:rsidRPr="00B8156D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记录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button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handle</w:t>
      </w:r>
    </w:p>
    <w:p w:rsidR="00E972BB" w:rsidRPr="009674EE" w:rsidRDefault="00E972BB" w:rsidP="00DE41A1">
      <w:pPr>
        <w:ind w:firstLineChars="200" w:firstLine="31680"/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MMI_IMAGE_ID_T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unpressed_arrow_icon;//</w:t>
      </w:r>
      <w:r w:rsidRPr="009674EE"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未按下的下拉箭头图标</w:t>
      </w:r>
    </w:p>
    <w:p w:rsidR="00E972BB" w:rsidRPr="009674EE" w:rsidRDefault="00E972BB" w:rsidP="00DE41A1">
      <w:pPr>
        <w:ind w:firstLineChars="200" w:firstLine="31680"/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MMI_IMAGE_ID_T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pressed_arrow_icon;  //</w:t>
      </w:r>
      <w:r w:rsidRPr="009674EE"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已按下的下拉箭头图标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</w:t>
      </w:r>
    </w:p>
    <w:p w:rsidR="00E972BB" w:rsidRPr="009674EE" w:rsidRDefault="00E972BB" w:rsidP="00C31BB8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has_expand_button;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 w:rsidRPr="00C31BB8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功能选择（一般用户在窗口的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open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消息时对其设值。）</w:t>
      </w:r>
    </w:p>
    <w:p w:rsidR="00E972BB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//function button setting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MMI_HANDLE_T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function_button_handle;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记录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button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handle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has_function_button;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功能选择（一般用户在窗口的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open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消息时对其设值。）</w:t>
      </w:r>
    </w:p>
    <w:p w:rsidR="00E972BB" w:rsidRPr="009674EE" w:rsidRDefault="00E972BB" w:rsidP="00DE41A1">
      <w:pPr>
        <w:ind w:firstLineChars="200" w:firstLine="31680"/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MMI_IMAGE_ID_T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func_button_icon;     //</w:t>
      </w:r>
      <w:r w:rsidRPr="009674EE"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功能按钮图标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ab/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//list setting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MMI_HANDLE_T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list_handle;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BOOLEAN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is_list_expand; // </w:t>
      </w:r>
      <w:r w:rsidRPr="009674EE"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内部，无需客户设置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uint16 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page_item_num;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//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用于计算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list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的区域（用户设置）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uint16       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         </w:t>
      </w: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item_height;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//list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的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item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高度（</w:t>
      </w:r>
      <w:r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list</w:t>
      </w:r>
      <w:r>
        <w:rPr>
          <w:rFonts w:ascii="Times New Roman" w:eastAsia="新宋体" w:hAnsi="Times New Roman" w:cs="宋体" w:hint="eastAsia"/>
          <w:color w:val="000000"/>
          <w:kern w:val="0"/>
          <w:sz w:val="24"/>
          <w:szCs w:val="24"/>
        </w:rPr>
        <w:t>提供了接口就可以删去了）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 xml:space="preserve">    // self member ...</w:t>
      </w:r>
    </w:p>
    <w:p w:rsidR="00E972BB" w:rsidRPr="009674EE" w:rsidRDefault="00E972BB" w:rsidP="009674EE">
      <w:pPr>
        <w:rPr>
          <w:rFonts w:ascii="Times New Roman" w:eastAsia="新宋体" w:hAnsi="Times New Roman" w:cs="宋体"/>
          <w:color w:val="000000"/>
          <w:kern w:val="0"/>
          <w:sz w:val="24"/>
          <w:szCs w:val="24"/>
        </w:rPr>
      </w:pPr>
      <w:r w:rsidRPr="009674EE">
        <w:rPr>
          <w:rFonts w:ascii="Times New Roman" w:eastAsia="新宋体" w:hAnsi="Times New Roman" w:cs="宋体"/>
          <w:color w:val="000000"/>
          <w:kern w:val="0"/>
          <w:sz w:val="24"/>
          <w:szCs w:val="24"/>
        </w:rPr>
        <w:t>} CTRLCOMBOX_OBJ_T;</w:t>
      </w:r>
    </w:p>
    <w:p w:rsidR="00E972BB" w:rsidRDefault="00E972BB" w:rsidP="001A6FF8">
      <w:pPr>
        <w:pStyle w:val="Heading2"/>
        <w:numPr>
          <w:ilvl w:val="0"/>
          <w:numId w:val="13"/>
        </w:numPr>
      </w:pPr>
      <w:r>
        <w:rPr>
          <w:rFonts w:hint="eastAsia"/>
        </w:rPr>
        <w:t>对外控制方法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Expand Direction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list</w:t>
      </w:r>
      <w:r>
        <w:rPr>
          <w:rFonts w:hint="eastAsia"/>
        </w:rPr>
        <w:t>的展开方向</w:t>
      </w:r>
      <w:r>
        <w:t>,</w:t>
      </w:r>
      <w:r>
        <w:rPr>
          <w:rFonts w:hint="eastAsia"/>
        </w:rPr>
        <w:t>有向上</w:t>
      </w:r>
      <w:r>
        <w:t>,</w:t>
      </w:r>
      <w:r>
        <w:rPr>
          <w:rFonts w:hint="eastAsia"/>
        </w:rPr>
        <w:t>向下</w:t>
      </w:r>
      <w:r>
        <w:t>,</w:t>
      </w:r>
      <w:r>
        <w:rPr>
          <w:rFonts w:hint="eastAsia"/>
        </w:rPr>
        <w:t>自动三种方式</w:t>
      </w:r>
      <w:r>
        <w:t>.(</w:t>
      </w:r>
      <w:r>
        <w:rPr>
          <w:rFonts w:hint="eastAsia"/>
        </w:rPr>
        <w:t>不调用时默认自动</w:t>
      </w:r>
      <w:r>
        <w:t>)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CTRLCOMBOX_SetExpandDirection(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MMI_CTRL_ID_T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GUICOMBOX_SHOW_TYPE_E expand_direction</w:t>
      </w:r>
    </w:p>
    <w:p w:rsidR="00E972BB" w:rsidRDefault="00E972BB" w:rsidP="00301F2A">
      <w:r>
        <w:t xml:space="preserve">                                           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Disable WebKey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设置是否支持</w:t>
      </w:r>
      <w:r>
        <w:t>web key(</w:t>
      </w:r>
      <w:r>
        <w:rPr>
          <w:rFonts w:hint="eastAsia"/>
        </w:rPr>
        <w:t>用户调用此接口去设置</w:t>
      </w:r>
      <w:r>
        <w:t>web key</w:t>
      </w:r>
      <w:r>
        <w:rPr>
          <w:rFonts w:hint="eastAsia"/>
        </w:rPr>
        <w:t>是否处理</w:t>
      </w:r>
      <w:r>
        <w:t>)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CTRLCOMBOX_DisableWebKey(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     is_web_key_open_list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Disable Mid Softkey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设置是否支持</w:t>
      </w:r>
      <w:r>
        <w:t>mid key(</w:t>
      </w:r>
      <w:r>
        <w:rPr>
          <w:rFonts w:hint="eastAsia"/>
        </w:rPr>
        <w:t>用户调用此接口去设置</w:t>
      </w:r>
      <w:r>
        <w:t>mid key</w:t>
      </w:r>
      <w:r>
        <w:rPr>
          <w:rFonts w:hint="eastAsia"/>
        </w:rPr>
        <w:t>是否处理</w:t>
      </w:r>
      <w:r>
        <w:t>)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CTRLCOMBOX_DisableMidSoftkey(</w:t>
      </w:r>
    </w:p>
    <w:p w:rsidR="00E972BB" w:rsidRDefault="00E972BB" w:rsidP="00301F2A">
      <w:r>
        <w:t xml:space="preserve">                                            MMI_CTRL_ID_T    ctrl_id,</w:t>
      </w:r>
    </w:p>
    <w:p w:rsidR="00E972BB" w:rsidRDefault="00E972BB" w:rsidP="00301F2A">
      <w:r>
        <w:t xml:space="preserve">                                            BOOLEAN      is_mid_softkey_open_list</w:t>
      </w:r>
    </w:p>
    <w:p w:rsidR="00E972BB" w:rsidRDefault="00E972BB" w:rsidP="00301F2A">
      <w:r>
        <w:t xml:space="preserve">                                          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Has Icon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设置是否有</w:t>
      </w:r>
      <w:r>
        <w:t>icon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CTRLCOMBOX_SetHasIcon(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MMI_CTRL_ID_T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BOOLEAN      has_icon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Icon Id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icon</w:t>
      </w:r>
      <w:r>
        <w:rPr>
          <w:rFonts w:hint="eastAsia"/>
        </w:rPr>
        <w:t>的</w:t>
      </w:r>
      <w:r>
        <w:t>id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CTRLCOMBOX_SetIconId(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uint32      icon_id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Can Edit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设置是否能够</w:t>
      </w:r>
      <w:r>
        <w:t>edit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CTRLCOMBOX_SetCanEdit(</w:t>
      </w:r>
    </w:p>
    <w:p w:rsidR="00E972BB" w:rsidRDefault="00E972BB" w:rsidP="00301F2A">
      <w:r>
        <w:t xml:space="preserve">                                     MMI_CTRL_ID_T    ctrl_id,</w:t>
      </w:r>
    </w:p>
    <w:p w:rsidR="00E972BB" w:rsidRDefault="00E972BB" w:rsidP="00301F2A">
      <w:r>
        <w:t xml:space="preserve">                                     BOOLEAN      can_edit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combox text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edit</w:t>
      </w:r>
      <w:r>
        <w:rPr>
          <w:rFonts w:hint="eastAsia"/>
        </w:rPr>
        <w:t>的内容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CTRLCOMBOX_SetText(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MMI_CTRL_ID_T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MMI_STRING_T</w:t>
      </w:r>
      <w:r>
        <w:tab/>
        <w:t>*str_ptr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Get combox text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获取</w:t>
      </w:r>
      <w:r>
        <w:t>edit</w:t>
      </w:r>
      <w:r>
        <w:rPr>
          <w:rFonts w:hint="eastAsia"/>
        </w:rPr>
        <w:t>的内容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CTRLCOMBOX_GetText(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MMI_CTRL_ID_T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MMI_STRING_T     *str_ptr    //in:/out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HasExpand Button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设置是否有</w:t>
      </w:r>
      <w:r>
        <w:t>expand button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CTRLCOMBOX_SetHasExpandButton(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MMI_CTRL_ID_T     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BOOLEAN   has_expand_button 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Has Function Button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设置是否有</w:t>
      </w:r>
      <w:r>
        <w:t>func button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CTRLCOMBOX_SetHasFunctionButton(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BOOLEAN has_function_button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);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E972BB" w:rsidRDefault="00E972BB" w:rsidP="00301F2A"/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Function Button Callback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func</w:t>
      </w:r>
      <w:r>
        <w:rPr>
          <w:rFonts w:hint="eastAsia"/>
        </w:rPr>
        <w:t>的回调给</w:t>
      </w:r>
      <w:r>
        <w:t>button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CTRLCOMBOX_SetFuncButtonCallBack(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          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GUIBUTTON_CALLBACK_FUNC_EXT func,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void*                       user_data //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Add Item Detail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添加</w:t>
      </w:r>
      <w:r>
        <w:t>detail</w:t>
      </w:r>
      <w:r>
        <w:rPr>
          <w:rFonts w:hint="eastAsia"/>
        </w:rPr>
        <w:t>形式的</w:t>
      </w:r>
      <w:r>
        <w:t>list</w:t>
      </w:r>
      <w:r>
        <w:rPr>
          <w:rFonts w:hint="eastAsia"/>
        </w:rPr>
        <w:t>数据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CTRLCOMBOX_AddItemDetail(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 GUICOMBOX_DETAIL_STR_DATA_T *data_ptr//item info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Add Item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添加</w:t>
      </w:r>
      <w:r>
        <w:t>detail</w:t>
      </w:r>
      <w:r>
        <w:rPr>
          <w:rFonts w:hint="eastAsia"/>
        </w:rPr>
        <w:t>形式的数组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CTRLCOMBOX_AddItemDetailArray(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const GUICOMBOX_DETAIL_STR_DATA_T *data_ptr,</w:t>
      </w:r>
      <w:r>
        <w:tab/>
        <w:t>// appointed Item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uint16 array_size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Add Item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添加一个字符串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CTRLCOMBOX_AddItem(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//const GUILIST_ITEM_T*   item_ptr</w:t>
      </w:r>
      <w:r>
        <w:tab/>
        <w:t>// appointed Item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const MMI_STRING_T *str_ptr //item info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Add Item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添加一个字符串数组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CTRLCOMBOX_AddItemArray(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const MMI_STRING_T *str_ptr,</w:t>
      </w:r>
      <w:r>
        <w:tab/>
        <w:t>// appointed Item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uint16 array_size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Insert Item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在</w:t>
      </w:r>
      <w:r>
        <w:t>list</w:t>
      </w:r>
      <w:r>
        <w:rPr>
          <w:rFonts w:hint="eastAsia"/>
        </w:rPr>
        <w:t>中插入一个</w:t>
      </w:r>
      <w:r>
        <w:t>item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CTRLCOMBOX_InsertItem(MMI_CTRL_ID_T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const GUILIST_ITEM_T*   item_ptr,// appointed Item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uint16 pos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Remove Item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删除一个</w:t>
      </w:r>
      <w:r>
        <w:t>item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CTRLCOMBOX_RemoveItem(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uint16 pos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Remove All Items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删除所有的</w:t>
      </w:r>
      <w:r>
        <w:t>items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CTRLCOMBOX_RemoveAllItems(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MMI_CTRL_ID_T ctrl_id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Get Item Count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获得</w:t>
      </w:r>
      <w:r>
        <w:t>item</w:t>
      </w:r>
      <w:r>
        <w:rPr>
          <w:rFonts w:hint="eastAsia"/>
        </w:rPr>
        <w:t>的数目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uint16 CTRLCOMBOX_GetItemCount(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MMI_CTRL_ID_T ctrl_id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Get Item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获得某一条</w:t>
      </w:r>
      <w:r>
        <w:t>item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const GUILIST_ITEM_T* CTRLCOMBOX_GetItem(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uint16 index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Get Select Index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获取</w:t>
      </w:r>
      <w:r>
        <w:t>select item</w:t>
      </w:r>
      <w:r>
        <w:rPr>
          <w:rFonts w:hint="eastAsia"/>
        </w:rPr>
        <w:t>的</w:t>
      </w:r>
      <w:r>
        <w:t>index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uint16 CTRLCOMBOX_GetSelectIndex(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ctrl_id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Get Select Index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select item</w:t>
      </w:r>
      <w:r>
        <w:rPr>
          <w:rFonts w:hint="eastAsia"/>
        </w:rPr>
        <w:t>的</w:t>
      </w:r>
      <w:r>
        <w:t>index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uint16 CTRLCOMBOX_SetSelectIndex(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uint16 index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Select Index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edit</w:t>
      </w:r>
      <w:r>
        <w:rPr>
          <w:rFonts w:hint="eastAsia"/>
        </w:rPr>
        <w:t>的类型</w:t>
      </w:r>
      <w:r>
        <w:t>(</w:t>
      </w:r>
      <w:r>
        <w:rPr>
          <w:rFonts w:hint="eastAsia"/>
        </w:rPr>
        <w:t>现在的做法是在用户调用此接口的时候去创建</w:t>
      </w:r>
      <w:r>
        <w:t>edit</w:t>
      </w:r>
      <w:r>
        <w:rPr>
          <w:rFonts w:hint="eastAsia"/>
        </w:rPr>
        <w:t>控件</w:t>
      </w:r>
      <w:r>
        <w:t>,</w:t>
      </w:r>
    </w:p>
    <w:p w:rsidR="00E972BB" w:rsidRDefault="00E972BB" w:rsidP="00301F2A">
      <w:r>
        <w:t xml:space="preserve">//       </w:t>
      </w:r>
      <w:r>
        <w:rPr>
          <w:rFonts w:hint="eastAsia"/>
        </w:rPr>
        <w:t>原因是</w:t>
      </w:r>
      <w:r>
        <w:t>edit</w:t>
      </w:r>
      <w:r>
        <w:rPr>
          <w:rFonts w:hint="eastAsia"/>
        </w:rPr>
        <w:t>创建时需要的类型是用户在窗口</w:t>
      </w:r>
      <w:r>
        <w:t>open</w:t>
      </w:r>
      <w:r>
        <w:rPr>
          <w:rFonts w:hint="eastAsia"/>
        </w:rPr>
        <w:t>时传来的</w:t>
      </w:r>
      <w:r>
        <w:t>,</w:t>
      </w:r>
      <w:r>
        <w:rPr>
          <w:rFonts w:hint="eastAsia"/>
        </w:rPr>
        <w:t>所以只能在这个时候创建</w:t>
      </w:r>
      <w:r>
        <w:t>edit)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CTRLCOMBOX_SetEditType(</w:t>
      </w:r>
    </w:p>
    <w:p w:rsidR="00E972BB" w:rsidRDefault="00E972BB" w:rsidP="00301F2A">
      <w:r>
        <w:t xml:space="preserve">                                    MMI_CTRL_ID_T ctrl_id,</w:t>
      </w:r>
    </w:p>
    <w:p w:rsidR="00E972BB" w:rsidRDefault="00E972BB" w:rsidP="00301F2A">
      <w:r>
        <w:t xml:space="preserve">                                    const GUICOMBOX_TEXT_TYPE_T *edit_type_ptr</w:t>
      </w:r>
    </w:p>
    <w:p w:rsidR="00E972BB" w:rsidRDefault="00E972BB" w:rsidP="00301F2A">
      <w:r>
        <w:t xml:space="preserve">                                  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/***************************************************************************//*!</w:t>
      </w:r>
    </w:p>
    <w:p w:rsidR="00E972BB" w:rsidRDefault="00E972BB" w:rsidP="00301F2A">
      <w:r>
        <w:t xml:space="preserve">// </w:t>
      </w:r>
      <w:r>
        <w:tab/>
        <w:t>Description : Get Select Index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获得</w:t>
      </w:r>
      <w:r>
        <w:t>edit</w:t>
      </w:r>
      <w:r>
        <w:rPr>
          <w:rFonts w:hint="eastAsia"/>
        </w:rPr>
        <w:t>的类型</w:t>
      </w:r>
    </w:p>
    <w:p w:rsidR="00E972BB" w:rsidRDefault="00E972BB" w:rsidP="00301F2A">
      <w:r>
        <w:t>*******************************************************************************/</w:t>
      </w:r>
    </w:p>
    <w:p w:rsidR="00E972BB" w:rsidRDefault="00E972BB" w:rsidP="00301F2A">
      <w:r>
        <w:t>PUBLIC GUIEDIT_TYPE_E CTRLCOMBOX_GetEditType(</w:t>
      </w:r>
    </w:p>
    <w:p w:rsidR="00E972BB" w:rsidRDefault="00E972BB" w:rsidP="00301F2A">
      <w:r>
        <w:t xml:space="preserve">                                              MMI_CTRL_ID_T ctrl_id</w:t>
      </w:r>
    </w:p>
    <w:p w:rsidR="00E972BB" w:rsidRDefault="00E972BB" w:rsidP="00301F2A">
      <w:r>
        <w:t xml:space="preserve">                                              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/***************************************************************************//*!</w:t>
      </w:r>
    </w:p>
    <w:p w:rsidR="00E972BB" w:rsidRDefault="00E972BB" w:rsidP="00301F2A">
      <w:r>
        <w:t xml:space="preserve">// </w:t>
      </w:r>
      <w:r>
        <w:tab/>
        <w:t>Description : Set List Item Max Num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list</w:t>
      </w:r>
      <w:r>
        <w:rPr>
          <w:rFonts w:hint="eastAsia"/>
        </w:rPr>
        <w:t>的最大数目</w:t>
      </w:r>
    </w:p>
    <w:p w:rsidR="00E972BB" w:rsidRDefault="00E972BB" w:rsidP="00301F2A">
      <w:r>
        <w:t>*******************************************************************************/</w:t>
      </w:r>
    </w:p>
    <w:p w:rsidR="00E972BB" w:rsidRDefault="00E972BB" w:rsidP="00301F2A">
      <w:r>
        <w:t>PUBLIC BOOLEAN CTRLCOMBOX_SetListItemMaxNum(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uint16        max_item_num,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      is_dynamic_item_data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/***************************************************************************//*!</w:t>
      </w:r>
    </w:p>
    <w:p w:rsidR="00E972BB" w:rsidRDefault="00E972BB" w:rsidP="00301F2A">
      <w:r>
        <w:t xml:space="preserve">// </w:t>
      </w:r>
      <w:r>
        <w:tab/>
        <w:t>Description : combox has icon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icon</w:t>
      </w:r>
      <w:r>
        <w:rPr>
          <w:rFonts w:hint="eastAsia"/>
        </w:rPr>
        <w:t>的</w:t>
      </w:r>
      <w:r>
        <w:t>id</w:t>
      </w:r>
    </w:p>
    <w:p w:rsidR="00E972BB" w:rsidRDefault="00E972BB" w:rsidP="00301F2A">
      <w:r>
        <w:t>*******************************************************************************/</w:t>
      </w:r>
    </w:p>
    <w:p w:rsidR="00E972BB" w:rsidRDefault="00E972BB" w:rsidP="00301F2A">
      <w:r>
        <w:t>PUBLIC void CTRLCOMBOX_SetIcon(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MMI_CTRL_ID_T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BOOLEAN is_show_icon,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MMI_IMAGE_ID_T img_id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);</w:t>
      </w:r>
    </w:p>
    <w:p w:rsidR="00E972BB" w:rsidRDefault="00E972BB" w:rsidP="00301F2A"/>
    <w:p w:rsidR="00E972BB" w:rsidRDefault="00E972BB" w:rsidP="00301F2A"/>
    <w:p w:rsidR="00E972BB" w:rsidRDefault="00E972BB" w:rsidP="00301F2A">
      <w:r>
        <w:t>/***************************************************************************//*!</w:t>
      </w:r>
    </w:p>
    <w:p w:rsidR="00E972BB" w:rsidRDefault="00E972BB" w:rsidP="00301F2A">
      <w:r>
        <w:t xml:space="preserve">// </w:t>
      </w:r>
      <w:r>
        <w:tab/>
        <w:t>Description : combox has expand button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设置是否有</w:t>
      </w:r>
      <w:r>
        <w:t>expand button</w:t>
      </w:r>
    </w:p>
    <w:p w:rsidR="00E972BB" w:rsidRDefault="00E972BB" w:rsidP="00301F2A">
      <w:r>
        <w:t>*******************************************************************************/</w:t>
      </w:r>
    </w:p>
    <w:p w:rsidR="00E972BB" w:rsidRDefault="00E972BB" w:rsidP="00301F2A">
      <w:r>
        <w:t>PUBLIC void CTRLCOMBOX_SetExpandButton(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MMI_CTRL_ID_T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BOOLEAN is_show_expand_button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/***************************************************************************//*!</w:t>
      </w:r>
    </w:p>
    <w:p w:rsidR="00E972BB" w:rsidRDefault="00E972BB" w:rsidP="00301F2A">
      <w:r>
        <w:t xml:space="preserve">// </w:t>
      </w:r>
      <w:r>
        <w:tab/>
        <w:t>Description : combox has function button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nan.ji &amp; xiyuan.ma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设置是否有</w:t>
      </w:r>
      <w:r>
        <w:t>func button</w:t>
      </w:r>
    </w:p>
    <w:p w:rsidR="00E972BB" w:rsidRDefault="00E972BB" w:rsidP="00301F2A">
      <w:r>
        <w:t>*******************************************************************************/</w:t>
      </w:r>
    </w:p>
    <w:p w:rsidR="00E972BB" w:rsidRDefault="00E972BB" w:rsidP="00301F2A">
      <w:r>
        <w:t>PUBLIC void CTRLCOMBOX_SetFuncButton(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MMI_CTRL_ID_T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BOOLEAN is_show_fucn_button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301F2A"/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rect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combox</w:t>
      </w:r>
      <w:r>
        <w:rPr>
          <w:rFonts w:hint="eastAsia"/>
        </w:rPr>
        <w:t>的区域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CTRLCOMBOX_SetRect(</w:t>
      </w:r>
    </w:p>
    <w:p w:rsidR="00E972BB" w:rsidRDefault="00E972BB" w:rsidP="00301F2A">
      <w:r>
        <w:t xml:space="preserve">                                   MMI_HANDLE_T ctrl_handle, </w:t>
      </w:r>
    </w:p>
    <w:p w:rsidR="00E972BB" w:rsidRDefault="00E972BB" w:rsidP="00301F2A">
      <w:r>
        <w:t xml:space="preserve">                                   const GUI_RECT_T* rect_ptr</w:t>
      </w:r>
    </w:p>
    <w:p w:rsidR="00E972BB" w:rsidRDefault="00E972BB" w:rsidP="00301F2A">
      <w:r>
        <w:t xml:space="preserve">                                   );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BoxList Space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</w:t>
      </w:r>
      <w:r>
        <w:t>list</w:t>
      </w:r>
      <w:r>
        <w:rPr>
          <w:rFonts w:hint="eastAsia"/>
        </w:rPr>
        <w:t>与</w:t>
      </w:r>
      <w:r>
        <w:t>combox</w:t>
      </w:r>
      <w:r>
        <w:rPr>
          <w:rFonts w:hint="eastAsia"/>
        </w:rPr>
        <w:t>的间距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CTRLCOMBOX_SetBoxListSpace(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MMI_CTRL_ID_T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uint16      box_list_space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RightAligned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设置是否右对齐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CTRLCOMBOX_SetRightAligned(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MMI_CTRL_ID_T    ctrl_id,</w:t>
      </w:r>
    </w:p>
    <w:p w:rsidR="00E972BB" w:rsidRDefault="00E972BB" w:rsidP="00301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BOOLEAN     is_right_aligned</w:t>
      </w:r>
    </w:p>
    <w:p w:rsidR="00E972BB" w:rsidRDefault="00E972BB" w:rsidP="00301F2A">
      <w:r>
        <w:t xml:space="preserve">                                          );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 xml:space="preserve">// </w:t>
      </w:r>
      <w:r>
        <w:tab/>
        <w:t>Description : Set Fixed List</w:t>
      </w:r>
    </w:p>
    <w:p w:rsidR="00E972BB" w:rsidRDefault="00E972BB" w:rsidP="00301F2A">
      <w:r>
        <w:t>//</w:t>
      </w:r>
      <w:r>
        <w:tab/>
        <w:t>Global resource dependence :</w:t>
      </w:r>
    </w:p>
    <w:p w:rsidR="00E972BB" w:rsidRDefault="00E972BB" w:rsidP="00301F2A">
      <w:r>
        <w:t>//  Author: hua.fang</w:t>
      </w:r>
    </w:p>
    <w:p w:rsidR="00E972BB" w:rsidRDefault="00E972BB" w:rsidP="00301F2A">
      <w:r>
        <w:t>//</w:t>
      </w:r>
      <w:r>
        <w:tab/>
        <w:t>Note:</w:t>
      </w:r>
      <w:r>
        <w:rPr>
          <w:rFonts w:hint="eastAsia"/>
        </w:rPr>
        <w:t>设置是否是固定显示</w:t>
      </w:r>
      <w:r>
        <w:t>list</w:t>
      </w:r>
    </w:p>
    <w:p w:rsidR="00E972BB" w:rsidRDefault="00E972BB" w:rsidP="00301F2A">
      <w:r>
        <w:t>/*****************************************************************************/</w:t>
      </w:r>
    </w:p>
    <w:p w:rsidR="00E972BB" w:rsidRDefault="00E972BB" w:rsidP="00301F2A">
      <w:r>
        <w:t>PUBLIC BOOLEAN CTRLCOMBOX_SetFixedList(</w:t>
      </w:r>
    </w:p>
    <w:p w:rsidR="00E972BB" w:rsidRDefault="00E972BB" w:rsidP="00301F2A">
      <w:r>
        <w:t xml:space="preserve">                                       MMI_CTRL_ID_T    ctrl_id,</w:t>
      </w:r>
    </w:p>
    <w:p w:rsidR="00E972BB" w:rsidRDefault="00E972BB" w:rsidP="00301F2A">
      <w:r>
        <w:t xml:space="preserve">                                       BOOLEAN     is_list_fixed</w:t>
      </w:r>
    </w:p>
    <w:p w:rsidR="00E972BB" w:rsidRDefault="00E972BB" w:rsidP="00301F2A">
      <w:r>
        <w:t xml:space="preserve">                                       );</w:t>
      </w:r>
    </w:p>
    <w:p w:rsidR="00E972BB" w:rsidRPr="005159D5" w:rsidRDefault="00E972BB" w:rsidP="005159D5">
      <w:pPr>
        <w:pStyle w:val="Heading2"/>
        <w:numPr>
          <w:ilvl w:val="0"/>
          <w:numId w:val="13"/>
        </w:numPr>
      </w:pPr>
      <w:r w:rsidRPr="005159D5">
        <w:rPr>
          <w:rFonts w:hint="eastAsia"/>
        </w:rPr>
        <w:t>内部实现</w:t>
      </w:r>
    </w:p>
    <w:p w:rsidR="00E972BB" w:rsidRDefault="00E972BB" w:rsidP="00925AC6">
      <w:pPr>
        <w:pStyle w:val="ListParagraph"/>
        <w:numPr>
          <w:ilvl w:val="0"/>
          <w:numId w:val="15"/>
        </w:numPr>
        <w:ind w:firstLineChars="0"/>
      </w:pPr>
      <w:r>
        <w:t>Combox Layout</w:t>
      </w:r>
    </w:p>
    <w:p w:rsidR="00E972BB" w:rsidRDefault="00E972BB" w:rsidP="00DE41A1">
      <w:pPr>
        <w:pStyle w:val="ListParagraph"/>
        <w:ind w:left="31680" w:hangingChars="50" w:firstLine="31680"/>
      </w:pPr>
      <w:r>
        <w:rPr>
          <w:rFonts w:hint="eastAsia"/>
        </w:rPr>
        <w:t>整个</w:t>
      </w:r>
      <w:r>
        <w:t>Combox</w:t>
      </w:r>
      <w:r>
        <w:rPr>
          <w:rFonts w:hint="eastAsia"/>
        </w:rPr>
        <w:t>被分为</w:t>
      </w:r>
      <w:r>
        <w:t>5</w:t>
      </w:r>
      <w:r>
        <w:rPr>
          <w:rFonts w:hint="eastAsia"/>
        </w:rPr>
        <w:t>个区域，</w:t>
      </w:r>
      <w:r>
        <w:t>combox</w:t>
      </w:r>
      <w:r>
        <w:rPr>
          <w:rFonts w:hint="eastAsia"/>
        </w:rPr>
        <w:t>的</w:t>
      </w:r>
      <w:r>
        <w:t>layout</w:t>
      </w:r>
      <w:r>
        <w:rPr>
          <w:rFonts w:hint="eastAsia"/>
        </w:rPr>
        <w:t>由</w:t>
      </w:r>
      <w:r>
        <w:t>Icon Rect</w:t>
      </w:r>
      <w:r>
        <w:rPr>
          <w:rFonts w:hint="eastAsia"/>
        </w:rPr>
        <w:t>、</w:t>
      </w:r>
      <w:r>
        <w:t xml:space="preserve"> FuncButton Rect</w:t>
      </w:r>
      <w:r>
        <w:rPr>
          <w:rFonts w:hint="eastAsia"/>
        </w:rPr>
        <w:t>、</w:t>
      </w:r>
      <w:r>
        <w:t xml:space="preserve"> ExpandButton Rect</w:t>
      </w:r>
      <w:r>
        <w:rPr>
          <w:rFonts w:hint="eastAsia"/>
        </w:rPr>
        <w:t>、</w:t>
      </w:r>
      <w:r>
        <w:t>Edit Rect</w:t>
      </w:r>
      <w:r>
        <w:rPr>
          <w:rFonts w:hint="eastAsia"/>
        </w:rPr>
        <w:t>、</w:t>
      </w:r>
      <w:r>
        <w:t>List Rect</w:t>
      </w:r>
      <w:r>
        <w:rPr>
          <w:rFonts w:hint="eastAsia"/>
        </w:rPr>
        <w:t>这</w:t>
      </w:r>
      <w:r>
        <w:t>5</w:t>
      </w:r>
      <w:r>
        <w:rPr>
          <w:rFonts w:hint="eastAsia"/>
        </w:rPr>
        <w:t>个区域的</w:t>
      </w:r>
      <w:r>
        <w:t>layout</w:t>
      </w:r>
      <w:r>
        <w:rPr>
          <w:rFonts w:hint="eastAsia"/>
        </w:rPr>
        <w:t>组合而成。</w:t>
      </w:r>
    </w:p>
    <w:p w:rsidR="00E972BB" w:rsidRDefault="00E972BB" w:rsidP="00925AC6">
      <w:pPr>
        <w:pStyle w:val="ListParagraph"/>
        <w:ind w:firstLineChars="0" w:firstLine="0"/>
      </w:pPr>
    </w:p>
    <w:p w:rsidR="00E972BB" w:rsidRDefault="00E972BB" w:rsidP="00B84BDD">
      <w:pPr>
        <w:pStyle w:val="ListParagraph"/>
        <w:numPr>
          <w:ilvl w:val="0"/>
          <w:numId w:val="29"/>
        </w:numPr>
        <w:ind w:firstLineChars="0"/>
      </w:pPr>
      <w:r>
        <w:t>Icon Layout</w:t>
      </w:r>
    </w:p>
    <w:p w:rsidR="00E972BB" w:rsidRDefault="00E972BB" w:rsidP="00FD458E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FD458E">
      <w:pPr>
        <w:pStyle w:val="ListParagraph"/>
        <w:ind w:firstLineChars="0" w:firstLine="0"/>
      </w:pPr>
      <w:r>
        <w:t xml:space="preserve">//  Description : </w:t>
      </w:r>
      <w:r>
        <w:rPr>
          <w:rFonts w:hint="eastAsia"/>
        </w:rPr>
        <w:t>计算</w:t>
      </w:r>
      <w:r>
        <w:t>icon</w:t>
      </w:r>
      <w:r>
        <w:rPr>
          <w:rFonts w:hint="eastAsia"/>
        </w:rPr>
        <w:t>的</w:t>
      </w:r>
      <w:r>
        <w:t>Rect</w:t>
      </w:r>
    </w:p>
    <w:p w:rsidR="00E972BB" w:rsidRDefault="00E972BB" w:rsidP="00FD458E">
      <w:pPr>
        <w:pStyle w:val="ListParagraph"/>
        <w:ind w:firstLineChars="0" w:firstLine="0"/>
      </w:pPr>
      <w:r>
        <w:t>//  Global resource dependence :</w:t>
      </w:r>
    </w:p>
    <w:p w:rsidR="00E972BB" w:rsidRDefault="00E972BB" w:rsidP="00FD458E">
      <w:pPr>
        <w:pStyle w:val="ListParagraph"/>
        <w:ind w:firstLineChars="0" w:firstLine="0"/>
      </w:pPr>
      <w:r>
        <w:t>//  Author: nan ji &amp; xiyuan ma</w:t>
      </w:r>
    </w:p>
    <w:p w:rsidR="00E972BB" w:rsidRDefault="00E972BB" w:rsidP="00FD458E">
      <w:pPr>
        <w:pStyle w:val="ListParagraph"/>
        <w:ind w:firstLineChars="0" w:firstLine="0"/>
      </w:pPr>
      <w:r>
        <w:t>//  Note:</w:t>
      </w:r>
    </w:p>
    <w:p w:rsidR="00E972BB" w:rsidRDefault="00E972BB" w:rsidP="00FD458E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FD458E">
      <w:pPr>
        <w:pStyle w:val="ListParagraph"/>
        <w:ind w:firstLineChars="0" w:firstLine="0"/>
      </w:pPr>
      <w:r>
        <w:t xml:space="preserve">LOCAL GUI_RECT_T </w:t>
      </w:r>
      <w:r w:rsidRPr="00B766CE">
        <w:rPr>
          <w:b/>
        </w:rPr>
        <w:t>CalcIconRect</w:t>
      </w:r>
      <w:r>
        <w:t>(</w:t>
      </w:r>
    </w:p>
    <w:p w:rsidR="00E972BB" w:rsidRDefault="00E972BB" w:rsidP="00DE41A1">
      <w:pPr>
        <w:pStyle w:val="ListParagraph"/>
        <w:ind w:firstLine="31680"/>
      </w:pPr>
      <w:r>
        <w:tab/>
      </w:r>
      <w:r>
        <w:tab/>
      </w:r>
      <w:r>
        <w:tab/>
      </w:r>
      <w:r>
        <w:tab/>
      </w:r>
      <w:r>
        <w:tab/>
      </w:r>
      <w:r>
        <w:tab/>
        <w:t>CTRLCOMBOX_OBJ_T     * combox_ctrl_ptr</w:t>
      </w:r>
    </w:p>
    <w:p w:rsidR="00E972BB" w:rsidRDefault="00E972BB" w:rsidP="00FD458E">
      <w:pPr>
        <w:pStyle w:val="ListParagraph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A5349F">
      <w:pPr>
        <w:pStyle w:val="ListParagraph"/>
        <w:ind w:firstLineChars="0"/>
      </w:pPr>
      <w:r>
        <w:t>Icon</w:t>
      </w:r>
      <w:r>
        <w:rPr>
          <w:rFonts w:hint="eastAsia"/>
        </w:rPr>
        <w:t>位于</w:t>
      </w:r>
      <w:r>
        <w:t>combox</w:t>
      </w:r>
      <w:r>
        <w:rPr>
          <w:rFonts w:hint="eastAsia"/>
        </w:rPr>
        <w:t>的最左边，</w:t>
      </w:r>
      <w:r>
        <w:t>icon</w:t>
      </w:r>
      <w:r>
        <w:rPr>
          <w:rFonts w:hint="eastAsia"/>
        </w:rPr>
        <w:t>的</w:t>
      </w:r>
      <w:r>
        <w:t>layout</w:t>
      </w:r>
      <w:r>
        <w:rPr>
          <w:rFonts w:hint="eastAsia"/>
        </w:rPr>
        <w:t>，由用户设置的</w:t>
      </w:r>
      <w:r>
        <w:t>combox</w:t>
      </w:r>
      <w:r>
        <w:rPr>
          <w:rFonts w:hint="eastAsia"/>
        </w:rPr>
        <w:t>的位置、大小，以及</w:t>
      </w:r>
      <w:r>
        <w:t>icon</w:t>
      </w:r>
      <w:r>
        <w:rPr>
          <w:rFonts w:hint="eastAsia"/>
        </w:rPr>
        <w:t>的自身大小共同决定。</w:t>
      </w:r>
      <w:r>
        <w:t>icon_top</w:t>
      </w:r>
      <w:r>
        <w:rPr>
          <w:rFonts w:hint="eastAsia"/>
        </w:rPr>
        <w:t>、</w:t>
      </w:r>
      <w:r>
        <w:t>icon_bottom</w:t>
      </w:r>
      <w:r>
        <w:rPr>
          <w:rFonts w:hint="eastAsia"/>
        </w:rPr>
        <w:t>和</w:t>
      </w:r>
      <w:r>
        <w:t>combox_top</w:t>
      </w:r>
      <w:r>
        <w:rPr>
          <w:rFonts w:hint="eastAsia"/>
        </w:rPr>
        <w:t>、</w:t>
      </w:r>
      <w:r>
        <w:t>combox_bottom</w:t>
      </w:r>
      <w:r>
        <w:rPr>
          <w:rFonts w:hint="eastAsia"/>
        </w:rPr>
        <w:t>保持一致，</w:t>
      </w:r>
      <w:r>
        <w:t>icon_left</w:t>
      </w:r>
      <w:r>
        <w:rPr>
          <w:rFonts w:hint="eastAsia"/>
        </w:rPr>
        <w:t>和</w:t>
      </w:r>
      <w:r>
        <w:t>combox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保持一致，</w:t>
      </w:r>
      <w:r>
        <w:t>icon_right</w:t>
      </w:r>
      <w:r>
        <w:rPr>
          <w:rFonts w:hint="eastAsia"/>
        </w:rPr>
        <w:t>为</w:t>
      </w:r>
      <w:r>
        <w:t>icon_left + icon_width</w:t>
      </w:r>
      <w:r>
        <w:rPr>
          <w:rFonts w:hint="eastAsia"/>
        </w:rPr>
        <w:t>。当</w:t>
      </w:r>
      <w:r>
        <w:t>combox</w:t>
      </w:r>
      <w:r>
        <w:rPr>
          <w:rFonts w:hint="eastAsia"/>
        </w:rPr>
        <w:t>中不包含</w:t>
      </w:r>
      <w:r>
        <w:t>icon</w:t>
      </w:r>
      <w:r>
        <w:rPr>
          <w:rFonts w:hint="eastAsia"/>
        </w:rPr>
        <w:t>时，</w:t>
      </w:r>
      <w:r>
        <w:t>icon_rect = {0}</w:t>
      </w:r>
      <w:r>
        <w:rPr>
          <w:rFonts w:hint="eastAsia"/>
        </w:rPr>
        <w:t>。</w:t>
      </w:r>
    </w:p>
    <w:p w:rsidR="00E972BB" w:rsidRDefault="00E972BB" w:rsidP="00FD458E">
      <w:pPr>
        <w:pStyle w:val="ListParagraph"/>
        <w:ind w:firstLineChars="0" w:firstLine="0"/>
      </w:pPr>
    </w:p>
    <w:p w:rsidR="00E972BB" w:rsidRDefault="00E972BB" w:rsidP="00FD458E">
      <w:pPr>
        <w:pStyle w:val="ListParagraph"/>
        <w:ind w:firstLineChars="0" w:firstLine="0"/>
      </w:pPr>
    </w:p>
    <w:p w:rsidR="00E972BB" w:rsidRDefault="00E972BB" w:rsidP="00B84BDD">
      <w:pPr>
        <w:pStyle w:val="ListParagraph"/>
        <w:numPr>
          <w:ilvl w:val="0"/>
          <w:numId w:val="29"/>
        </w:numPr>
        <w:ind w:firstLineChars="0"/>
      </w:pPr>
      <w:r>
        <w:t>Function Button Layout</w:t>
      </w:r>
    </w:p>
    <w:p w:rsidR="00E972BB" w:rsidRDefault="00E972BB" w:rsidP="00F1106B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F1106B">
      <w:pPr>
        <w:pStyle w:val="ListParagraph"/>
        <w:ind w:firstLineChars="0" w:firstLine="0"/>
      </w:pPr>
      <w:r>
        <w:t xml:space="preserve">//  Description : </w:t>
      </w:r>
      <w:r>
        <w:rPr>
          <w:rFonts w:hint="eastAsia"/>
        </w:rPr>
        <w:t>计算</w:t>
      </w:r>
      <w:r>
        <w:t>Function Button</w:t>
      </w:r>
      <w:r>
        <w:rPr>
          <w:rFonts w:hint="eastAsia"/>
        </w:rPr>
        <w:t>的</w:t>
      </w:r>
      <w:r>
        <w:t>Rect</w:t>
      </w:r>
    </w:p>
    <w:p w:rsidR="00E972BB" w:rsidRDefault="00E972BB" w:rsidP="00F1106B">
      <w:pPr>
        <w:pStyle w:val="ListParagraph"/>
        <w:ind w:firstLineChars="0" w:firstLine="0"/>
      </w:pPr>
      <w:r>
        <w:t>//  Global resource dependence :</w:t>
      </w:r>
    </w:p>
    <w:p w:rsidR="00E972BB" w:rsidRDefault="00E972BB" w:rsidP="00F1106B">
      <w:pPr>
        <w:pStyle w:val="ListParagraph"/>
        <w:ind w:firstLineChars="0" w:firstLine="0"/>
      </w:pPr>
      <w:r>
        <w:t>//  Author: nan ji &amp; xiyuan ma</w:t>
      </w:r>
    </w:p>
    <w:p w:rsidR="00E972BB" w:rsidRDefault="00E972BB" w:rsidP="00F1106B">
      <w:pPr>
        <w:pStyle w:val="ListParagraph"/>
        <w:ind w:firstLineChars="0" w:firstLine="0"/>
      </w:pPr>
      <w:r>
        <w:t>//  Note:</w:t>
      </w:r>
    </w:p>
    <w:p w:rsidR="00E972BB" w:rsidRDefault="00E972BB" w:rsidP="00F1106B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F1106B">
      <w:pPr>
        <w:pStyle w:val="ListParagraph"/>
        <w:ind w:firstLineChars="0" w:firstLine="0"/>
      </w:pPr>
      <w:r>
        <w:t xml:space="preserve">LOCAL GUI_RECT_T </w:t>
      </w:r>
      <w:r w:rsidRPr="00B766CE">
        <w:rPr>
          <w:b/>
        </w:rPr>
        <w:t>CalcFuncButtonRect</w:t>
      </w:r>
      <w:r>
        <w:t>(</w:t>
      </w:r>
    </w:p>
    <w:p w:rsidR="00E972BB" w:rsidRDefault="00E972BB" w:rsidP="00DE41A1">
      <w:pPr>
        <w:pStyle w:val="ListParagraph"/>
        <w:ind w:firstLine="316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CTRLCOMBOX_OBJ_T     * combox_ctrl_ptr</w:t>
      </w:r>
    </w:p>
    <w:p w:rsidR="00E972BB" w:rsidRDefault="00E972BB" w:rsidP="00F1106B">
      <w:pPr>
        <w:pStyle w:val="ListParagraph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E972BB" w:rsidRDefault="00E972BB" w:rsidP="00C44A21">
      <w:pPr>
        <w:pStyle w:val="ListParagraph"/>
        <w:ind w:firstLineChars="0"/>
      </w:pPr>
      <w:r>
        <w:t>Function button</w:t>
      </w:r>
      <w:r>
        <w:rPr>
          <w:rFonts w:hint="eastAsia"/>
        </w:rPr>
        <w:t>位于</w:t>
      </w:r>
      <w:r>
        <w:t>combox</w:t>
      </w:r>
      <w:r>
        <w:rPr>
          <w:rFonts w:hint="eastAsia"/>
        </w:rPr>
        <w:t>的最右边，</w:t>
      </w:r>
      <w:r>
        <w:t>function button</w:t>
      </w:r>
      <w:r>
        <w:rPr>
          <w:rFonts w:hint="eastAsia"/>
        </w:rPr>
        <w:t>的</w:t>
      </w:r>
      <w:r>
        <w:t>layout</w:t>
      </w:r>
      <w:r>
        <w:rPr>
          <w:rFonts w:hint="eastAsia"/>
        </w:rPr>
        <w:t>，由用户设置的</w:t>
      </w:r>
      <w:r>
        <w:t>combox</w:t>
      </w:r>
      <w:r>
        <w:rPr>
          <w:rFonts w:hint="eastAsia"/>
        </w:rPr>
        <w:t>的位置、大小，以及</w:t>
      </w:r>
      <w:r>
        <w:t>function button</w:t>
      </w:r>
      <w:r>
        <w:rPr>
          <w:rFonts w:hint="eastAsia"/>
        </w:rPr>
        <w:t>的自身大小共同决定。</w:t>
      </w:r>
      <w:r>
        <w:t>FuncButton_top</w:t>
      </w:r>
      <w:r>
        <w:rPr>
          <w:rFonts w:hint="eastAsia"/>
        </w:rPr>
        <w:t>、</w:t>
      </w:r>
      <w:r>
        <w:t>FuncButton_bottom</w:t>
      </w:r>
      <w:r>
        <w:rPr>
          <w:rFonts w:hint="eastAsia"/>
        </w:rPr>
        <w:t>和</w:t>
      </w:r>
      <w:r>
        <w:t>combox_top</w:t>
      </w:r>
      <w:r>
        <w:rPr>
          <w:rFonts w:hint="eastAsia"/>
        </w:rPr>
        <w:t>、</w:t>
      </w:r>
      <w:r>
        <w:t>combox_bottom</w:t>
      </w:r>
      <w:r>
        <w:rPr>
          <w:rFonts w:hint="eastAsia"/>
        </w:rPr>
        <w:t>保持一致，</w:t>
      </w:r>
      <w:r>
        <w:t>FuncButton_right</w:t>
      </w:r>
      <w:r>
        <w:rPr>
          <w:rFonts w:hint="eastAsia"/>
        </w:rPr>
        <w:t>和</w:t>
      </w:r>
      <w:r>
        <w:t>combox</w:t>
      </w:r>
      <w:r>
        <w:rPr>
          <w:rFonts w:hint="eastAsia"/>
        </w:rPr>
        <w:t>的</w:t>
      </w:r>
      <w:r>
        <w:t>right</w:t>
      </w:r>
      <w:r>
        <w:rPr>
          <w:rFonts w:hint="eastAsia"/>
        </w:rPr>
        <w:t>保持一致，</w:t>
      </w:r>
      <w:r>
        <w:t>FuncButton_left</w:t>
      </w:r>
      <w:r>
        <w:rPr>
          <w:rFonts w:hint="eastAsia"/>
        </w:rPr>
        <w:t>为</w:t>
      </w:r>
      <w:r>
        <w:t>combox_right - FuncButton_width</w:t>
      </w:r>
      <w:r>
        <w:rPr>
          <w:rFonts w:hint="eastAsia"/>
        </w:rPr>
        <w:t>。当</w:t>
      </w:r>
      <w:r>
        <w:t>combox</w:t>
      </w:r>
      <w:r>
        <w:rPr>
          <w:rFonts w:hint="eastAsia"/>
        </w:rPr>
        <w:t>中不包含</w:t>
      </w:r>
      <w:r>
        <w:t>FuncButton</w:t>
      </w:r>
      <w:r>
        <w:rPr>
          <w:rFonts w:hint="eastAsia"/>
        </w:rPr>
        <w:t>时，</w:t>
      </w:r>
      <w:r>
        <w:t>FuncButton_rect = {0}</w:t>
      </w:r>
      <w:r>
        <w:rPr>
          <w:rFonts w:hint="eastAsia"/>
        </w:rPr>
        <w:t>。</w:t>
      </w:r>
    </w:p>
    <w:p w:rsidR="00E972BB" w:rsidRDefault="00E972BB" w:rsidP="00F1106B">
      <w:pPr>
        <w:pStyle w:val="ListParagraph"/>
        <w:ind w:firstLineChars="0" w:firstLine="0"/>
      </w:pPr>
    </w:p>
    <w:p w:rsidR="00E972BB" w:rsidRDefault="00E972BB" w:rsidP="00B84BDD">
      <w:pPr>
        <w:pStyle w:val="ListParagraph"/>
        <w:numPr>
          <w:ilvl w:val="0"/>
          <w:numId w:val="29"/>
        </w:numPr>
        <w:ind w:firstLineChars="0"/>
      </w:pPr>
      <w:r>
        <w:t>Expand Button Layout</w:t>
      </w:r>
    </w:p>
    <w:p w:rsidR="00E972BB" w:rsidRDefault="00E972BB" w:rsidP="00CE0313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CE0313">
      <w:pPr>
        <w:pStyle w:val="ListParagraph"/>
        <w:ind w:firstLineChars="0" w:firstLine="0"/>
      </w:pPr>
      <w:r>
        <w:t xml:space="preserve">//  Description : </w:t>
      </w:r>
      <w:r>
        <w:rPr>
          <w:rFonts w:hint="eastAsia"/>
        </w:rPr>
        <w:t>计算</w:t>
      </w:r>
      <w:r>
        <w:t xml:space="preserve">Expand Button </w:t>
      </w:r>
      <w:r>
        <w:rPr>
          <w:rFonts w:hint="eastAsia"/>
        </w:rPr>
        <w:t>的</w:t>
      </w:r>
      <w:r>
        <w:t>Rect</w:t>
      </w:r>
    </w:p>
    <w:p w:rsidR="00E972BB" w:rsidRDefault="00E972BB" w:rsidP="00CE0313">
      <w:pPr>
        <w:pStyle w:val="ListParagraph"/>
        <w:ind w:firstLineChars="0" w:firstLine="0"/>
      </w:pPr>
      <w:r>
        <w:t>//  Global resource dependence :</w:t>
      </w:r>
    </w:p>
    <w:p w:rsidR="00E972BB" w:rsidRDefault="00E972BB" w:rsidP="00CE0313">
      <w:pPr>
        <w:pStyle w:val="ListParagraph"/>
        <w:ind w:firstLineChars="0" w:firstLine="0"/>
      </w:pPr>
      <w:r>
        <w:t>//  Author: nan ji &amp; xiyuan ma</w:t>
      </w:r>
    </w:p>
    <w:p w:rsidR="00E972BB" w:rsidRDefault="00E972BB" w:rsidP="00CE0313">
      <w:pPr>
        <w:pStyle w:val="ListParagraph"/>
        <w:ind w:firstLineChars="0" w:firstLine="0"/>
      </w:pPr>
      <w:r>
        <w:t>//  Note:</w:t>
      </w:r>
    </w:p>
    <w:p w:rsidR="00E972BB" w:rsidRDefault="00E972BB" w:rsidP="00CE0313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CE0313">
      <w:pPr>
        <w:pStyle w:val="ListParagraph"/>
        <w:ind w:firstLineChars="0" w:firstLine="0"/>
      </w:pPr>
      <w:r>
        <w:t xml:space="preserve">LOCAL GUI_RECT_T </w:t>
      </w:r>
      <w:r w:rsidRPr="00B766CE">
        <w:rPr>
          <w:b/>
        </w:rPr>
        <w:t>CalcExpandButtonRect</w:t>
      </w:r>
      <w:r>
        <w:t>(</w:t>
      </w:r>
    </w:p>
    <w:p w:rsidR="00E972BB" w:rsidRDefault="00E972BB" w:rsidP="00DE41A1">
      <w:pPr>
        <w:pStyle w:val="ListParagraph"/>
        <w:ind w:firstLine="316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CTRLCOMBOX_OBJ_T     * combox_ctrl_ptr</w:t>
      </w:r>
    </w:p>
    <w:p w:rsidR="00E972BB" w:rsidRDefault="00E972BB" w:rsidP="00CE0313">
      <w:pPr>
        <w:pStyle w:val="ListParagraph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B766CE">
      <w:pPr>
        <w:pStyle w:val="ListParagraph"/>
        <w:ind w:firstLineChars="0"/>
      </w:pPr>
      <w:r>
        <w:t>ExpandButton</w:t>
      </w:r>
      <w:r>
        <w:rPr>
          <w:rFonts w:hint="eastAsia"/>
        </w:rPr>
        <w:t>位于</w:t>
      </w:r>
      <w:r>
        <w:t>FuncButton</w:t>
      </w:r>
      <w:r>
        <w:rPr>
          <w:rFonts w:hint="eastAsia"/>
        </w:rPr>
        <w:t>的左边，</w:t>
      </w:r>
      <w:r>
        <w:t>ExpandButton</w:t>
      </w:r>
      <w:r>
        <w:rPr>
          <w:rFonts w:hint="eastAsia"/>
        </w:rPr>
        <w:t>的</w:t>
      </w:r>
      <w:r>
        <w:t>layout</w:t>
      </w:r>
      <w:r>
        <w:rPr>
          <w:rFonts w:hint="eastAsia"/>
        </w:rPr>
        <w:t>，由用户设置的</w:t>
      </w:r>
      <w:r>
        <w:t>combox</w:t>
      </w:r>
      <w:r>
        <w:rPr>
          <w:rFonts w:hint="eastAsia"/>
        </w:rPr>
        <w:t>的位置、大小，</w:t>
      </w:r>
      <w:r>
        <w:t>FuncButton</w:t>
      </w:r>
      <w:r>
        <w:rPr>
          <w:rFonts w:hint="eastAsia"/>
        </w:rPr>
        <w:t>的位置、大小以及</w:t>
      </w:r>
      <w:r>
        <w:t>ExpandButton</w:t>
      </w:r>
      <w:r>
        <w:rPr>
          <w:rFonts w:hint="eastAsia"/>
        </w:rPr>
        <w:t>的自身大小共同决定。</w:t>
      </w:r>
      <w:r>
        <w:t>ExpandButton_top</w:t>
      </w:r>
      <w:r>
        <w:rPr>
          <w:rFonts w:hint="eastAsia"/>
        </w:rPr>
        <w:t>、</w:t>
      </w:r>
      <w:r>
        <w:t>ExpandButton_bottom</w:t>
      </w:r>
      <w:r>
        <w:rPr>
          <w:rFonts w:hint="eastAsia"/>
        </w:rPr>
        <w:t>和</w:t>
      </w:r>
      <w:r>
        <w:t>combox_top</w:t>
      </w:r>
      <w:r>
        <w:rPr>
          <w:rFonts w:hint="eastAsia"/>
        </w:rPr>
        <w:t>、</w:t>
      </w:r>
      <w:r>
        <w:t>combox_bottom</w:t>
      </w:r>
      <w:r>
        <w:rPr>
          <w:rFonts w:hint="eastAsia"/>
        </w:rPr>
        <w:t>保持一致，</w:t>
      </w:r>
      <w:r>
        <w:t>ExpandButton_right</w:t>
      </w:r>
      <w:r>
        <w:rPr>
          <w:rFonts w:hint="eastAsia"/>
        </w:rPr>
        <w:t>和</w:t>
      </w:r>
      <w:r>
        <w:t>FuncButton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相邻，</w:t>
      </w:r>
      <w:r>
        <w:t>ExpandButton_left</w:t>
      </w:r>
      <w:r>
        <w:rPr>
          <w:rFonts w:hint="eastAsia"/>
        </w:rPr>
        <w:t>为</w:t>
      </w:r>
      <w:r>
        <w:t>FuncButton_right - ExpandButton _width</w:t>
      </w:r>
      <w:r>
        <w:rPr>
          <w:rFonts w:hint="eastAsia"/>
        </w:rPr>
        <w:t>。当</w:t>
      </w:r>
      <w:r>
        <w:t>combox</w:t>
      </w:r>
      <w:r>
        <w:rPr>
          <w:rFonts w:hint="eastAsia"/>
        </w:rPr>
        <w:t>中不包含</w:t>
      </w:r>
      <w:r>
        <w:t>ExpandButton</w:t>
      </w:r>
      <w:r>
        <w:rPr>
          <w:rFonts w:hint="eastAsia"/>
        </w:rPr>
        <w:t>时，</w:t>
      </w:r>
      <w:r>
        <w:t>ExpandButton_rect = {0}</w:t>
      </w:r>
      <w:r>
        <w:rPr>
          <w:rFonts w:hint="eastAsia"/>
        </w:rPr>
        <w:t>。</w:t>
      </w:r>
    </w:p>
    <w:p w:rsidR="00E972BB" w:rsidRDefault="00E972BB" w:rsidP="00CE0313">
      <w:pPr>
        <w:pStyle w:val="ListParagraph"/>
        <w:ind w:firstLineChars="0" w:firstLine="0"/>
      </w:pPr>
    </w:p>
    <w:p w:rsidR="00E972BB" w:rsidRDefault="00E972BB" w:rsidP="00B84BDD">
      <w:pPr>
        <w:pStyle w:val="ListParagraph"/>
        <w:numPr>
          <w:ilvl w:val="0"/>
          <w:numId w:val="29"/>
        </w:numPr>
        <w:ind w:firstLineChars="0"/>
      </w:pPr>
      <w:r>
        <w:t>Edit Layout</w:t>
      </w:r>
    </w:p>
    <w:p w:rsidR="00E972BB" w:rsidRDefault="00E972BB" w:rsidP="003C4515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3C4515">
      <w:pPr>
        <w:pStyle w:val="ListParagraph"/>
        <w:ind w:firstLineChars="0" w:firstLine="0"/>
      </w:pPr>
      <w:r>
        <w:t xml:space="preserve">//  Description : </w:t>
      </w:r>
      <w:r>
        <w:rPr>
          <w:rFonts w:hint="eastAsia"/>
        </w:rPr>
        <w:t>计算</w:t>
      </w:r>
      <w:r>
        <w:t>edit</w:t>
      </w:r>
      <w:r>
        <w:rPr>
          <w:rFonts w:hint="eastAsia"/>
        </w:rPr>
        <w:t>编辑</w:t>
      </w:r>
      <w:r>
        <w:t>/</w:t>
      </w:r>
      <w:r>
        <w:rPr>
          <w:rFonts w:hint="eastAsia"/>
        </w:rPr>
        <w:t>显示框的</w:t>
      </w:r>
      <w:r>
        <w:t>Rect</w:t>
      </w:r>
    </w:p>
    <w:p w:rsidR="00E972BB" w:rsidRDefault="00E972BB" w:rsidP="003C4515">
      <w:pPr>
        <w:pStyle w:val="ListParagraph"/>
        <w:ind w:firstLineChars="0" w:firstLine="0"/>
      </w:pPr>
      <w:r>
        <w:t>//  Global resource dependence :</w:t>
      </w:r>
    </w:p>
    <w:p w:rsidR="00E972BB" w:rsidRDefault="00E972BB" w:rsidP="003C4515">
      <w:pPr>
        <w:pStyle w:val="ListParagraph"/>
        <w:ind w:firstLineChars="0" w:firstLine="0"/>
      </w:pPr>
      <w:r>
        <w:t>//  Author: nan ji &amp; xiyuan ma</w:t>
      </w:r>
    </w:p>
    <w:p w:rsidR="00E972BB" w:rsidRDefault="00E972BB" w:rsidP="003C4515">
      <w:pPr>
        <w:pStyle w:val="ListParagraph"/>
        <w:ind w:firstLineChars="0" w:firstLine="0"/>
      </w:pPr>
      <w:r>
        <w:t>//  Note:</w:t>
      </w:r>
    </w:p>
    <w:p w:rsidR="00E972BB" w:rsidRDefault="00E972BB" w:rsidP="003C4515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3C4515">
      <w:pPr>
        <w:pStyle w:val="ListParagraph"/>
        <w:ind w:firstLineChars="0" w:firstLine="0"/>
      </w:pPr>
      <w:r>
        <w:t xml:space="preserve">LOCAL GUI_RECT_T </w:t>
      </w:r>
      <w:r w:rsidRPr="00B766CE">
        <w:rPr>
          <w:b/>
        </w:rPr>
        <w:t>CalcTextRect</w:t>
      </w:r>
      <w:r>
        <w:t>(</w:t>
      </w:r>
    </w:p>
    <w:p w:rsidR="00E972BB" w:rsidRDefault="00E972BB" w:rsidP="00DE41A1">
      <w:pPr>
        <w:pStyle w:val="ListParagraph"/>
        <w:ind w:firstLine="31680"/>
      </w:pPr>
      <w:r>
        <w:tab/>
      </w:r>
      <w:r>
        <w:tab/>
      </w:r>
      <w:r>
        <w:tab/>
      </w:r>
      <w:r>
        <w:tab/>
      </w:r>
      <w:r>
        <w:tab/>
      </w:r>
      <w:r>
        <w:tab/>
        <w:t>CTRLCOMBOX_OBJ_T     * combox_ctrl_ptr</w:t>
      </w:r>
    </w:p>
    <w:p w:rsidR="00E972BB" w:rsidRDefault="00E972BB" w:rsidP="003C4515">
      <w:pPr>
        <w:pStyle w:val="ListParagraph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E972BB" w:rsidRDefault="00E972BB" w:rsidP="00B766CE">
      <w:pPr>
        <w:pStyle w:val="ListParagraph"/>
        <w:ind w:firstLineChars="0"/>
      </w:pPr>
      <w:r>
        <w:t>Edit</w:t>
      </w:r>
      <w:r>
        <w:rPr>
          <w:rFonts w:hint="eastAsia"/>
        </w:rPr>
        <w:t>位于</w:t>
      </w:r>
      <w:r>
        <w:t>icon</w:t>
      </w:r>
      <w:r>
        <w:rPr>
          <w:rFonts w:hint="eastAsia"/>
        </w:rPr>
        <w:t>的右边，</w:t>
      </w:r>
      <w:r>
        <w:t>ExpandButton</w:t>
      </w:r>
      <w:r>
        <w:rPr>
          <w:rFonts w:hint="eastAsia"/>
        </w:rPr>
        <w:t>的左边，</w:t>
      </w:r>
      <w:r>
        <w:t>edit</w:t>
      </w:r>
      <w:r>
        <w:rPr>
          <w:rFonts w:hint="eastAsia"/>
        </w:rPr>
        <w:t>的</w:t>
      </w:r>
      <w:r>
        <w:t>layout</w:t>
      </w:r>
      <w:r>
        <w:rPr>
          <w:rFonts w:hint="eastAsia"/>
        </w:rPr>
        <w:t>，由用户设置的</w:t>
      </w:r>
      <w:r>
        <w:t>combox</w:t>
      </w:r>
      <w:r>
        <w:rPr>
          <w:rFonts w:hint="eastAsia"/>
        </w:rPr>
        <w:t>的位置、大小，</w:t>
      </w:r>
      <w:r>
        <w:t>ExpandButton</w:t>
      </w:r>
      <w:r>
        <w:rPr>
          <w:rFonts w:hint="eastAsia"/>
        </w:rPr>
        <w:t>的位置、大小以及</w:t>
      </w:r>
      <w:r>
        <w:t>icon</w:t>
      </w:r>
      <w:r>
        <w:rPr>
          <w:rFonts w:hint="eastAsia"/>
        </w:rPr>
        <w:t>的自身大小共同决定。</w:t>
      </w:r>
      <w:r>
        <w:t>Edit_top</w:t>
      </w:r>
      <w:r>
        <w:rPr>
          <w:rFonts w:hint="eastAsia"/>
        </w:rPr>
        <w:t>、</w:t>
      </w:r>
      <w:r>
        <w:t>Edit_bottom</w:t>
      </w:r>
      <w:r>
        <w:rPr>
          <w:rFonts w:hint="eastAsia"/>
        </w:rPr>
        <w:t>和</w:t>
      </w:r>
      <w:r>
        <w:t>combox_top</w:t>
      </w:r>
      <w:r>
        <w:rPr>
          <w:rFonts w:hint="eastAsia"/>
        </w:rPr>
        <w:t>、</w:t>
      </w:r>
      <w:r>
        <w:t>combox_bottom</w:t>
      </w:r>
      <w:r>
        <w:rPr>
          <w:rFonts w:hint="eastAsia"/>
        </w:rPr>
        <w:t>保持一致，</w:t>
      </w:r>
      <w:r>
        <w:t>Edit_right</w:t>
      </w:r>
      <w:r>
        <w:rPr>
          <w:rFonts w:hint="eastAsia"/>
        </w:rPr>
        <w:t>和</w:t>
      </w:r>
      <w:r>
        <w:t>ExpandButton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相邻，</w:t>
      </w:r>
      <w:r>
        <w:t>Edit _left</w:t>
      </w:r>
      <w:r>
        <w:rPr>
          <w:rFonts w:hint="eastAsia"/>
        </w:rPr>
        <w:t>和</w:t>
      </w:r>
      <w:r>
        <w:t>icon</w:t>
      </w:r>
      <w:r>
        <w:rPr>
          <w:rFonts w:hint="eastAsia"/>
        </w:rPr>
        <w:t>的</w:t>
      </w:r>
      <w:r>
        <w:t>right</w:t>
      </w:r>
      <w:r>
        <w:rPr>
          <w:rFonts w:hint="eastAsia"/>
        </w:rPr>
        <w:t>相邻。</w:t>
      </w:r>
      <w:r>
        <w:t>Edit</w:t>
      </w:r>
      <w:r>
        <w:rPr>
          <w:rFonts w:hint="eastAsia"/>
        </w:rPr>
        <w:t>区域的长度为</w:t>
      </w:r>
      <w:r>
        <w:t>combox</w:t>
      </w:r>
      <w:r>
        <w:rPr>
          <w:rFonts w:hint="eastAsia"/>
        </w:rPr>
        <w:t>的长度除去</w:t>
      </w:r>
      <w:r>
        <w:t>Icon</w:t>
      </w:r>
      <w:r>
        <w:rPr>
          <w:rFonts w:hint="eastAsia"/>
        </w:rPr>
        <w:t>、</w:t>
      </w:r>
      <w:r>
        <w:t>ExpandButton</w:t>
      </w:r>
      <w:r>
        <w:rPr>
          <w:rFonts w:hint="eastAsia"/>
        </w:rPr>
        <w:t>和</w:t>
      </w:r>
      <w:r>
        <w:t>FunctionButton</w:t>
      </w:r>
      <w:r>
        <w:rPr>
          <w:rFonts w:hint="eastAsia"/>
        </w:rPr>
        <w:t>以外的区域。</w:t>
      </w:r>
    </w:p>
    <w:p w:rsidR="00E972BB" w:rsidRDefault="00E972BB" w:rsidP="003C4515">
      <w:pPr>
        <w:pStyle w:val="ListParagraph"/>
        <w:ind w:firstLineChars="0" w:firstLine="0"/>
      </w:pPr>
    </w:p>
    <w:p w:rsidR="00E972BB" w:rsidRDefault="00E972BB" w:rsidP="00B84BDD">
      <w:pPr>
        <w:pStyle w:val="ListParagraph"/>
        <w:numPr>
          <w:ilvl w:val="0"/>
          <w:numId w:val="29"/>
        </w:numPr>
        <w:ind w:firstLineChars="0"/>
      </w:pPr>
      <w:r>
        <w:t>List Layout</w:t>
      </w:r>
    </w:p>
    <w:p w:rsidR="00E972BB" w:rsidRDefault="00E972BB" w:rsidP="008D7CF1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8D7CF1">
      <w:pPr>
        <w:pStyle w:val="ListParagraph"/>
        <w:ind w:firstLineChars="0" w:firstLine="0"/>
      </w:pPr>
      <w:r>
        <w:t>//  Description : Calc List Rect</w:t>
      </w:r>
    </w:p>
    <w:p w:rsidR="00E972BB" w:rsidRDefault="00E972BB" w:rsidP="008D7CF1">
      <w:pPr>
        <w:pStyle w:val="ListParagraph"/>
        <w:ind w:firstLineChars="0" w:firstLine="0"/>
      </w:pPr>
      <w:r>
        <w:t xml:space="preserve">//  Global resource dependence : </w:t>
      </w:r>
    </w:p>
    <w:p w:rsidR="00E972BB" w:rsidRDefault="00E972BB" w:rsidP="008D7CF1">
      <w:pPr>
        <w:pStyle w:val="ListParagraph"/>
        <w:ind w:firstLineChars="0" w:firstLine="0"/>
      </w:pPr>
      <w:r>
        <w:t>//  Author: nan ji &amp; xiyuan ma</w:t>
      </w:r>
    </w:p>
    <w:p w:rsidR="00E972BB" w:rsidRDefault="00E972BB" w:rsidP="008D7CF1">
      <w:pPr>
        <w:pStyle w:val="ListParagraph"/>
        <w:ind w:firstLineChars="0" w:firstLine="0"/>
      </w:pPr>
      <w:r>
        <w:t>//  Note:</w:t>
      </w:r>
    </w:p>
    <w:p w:rsidR="00E972BB" w:rsidRDefault="00E972BB" w:rsidP="008D7CF1">
      <w:pPr>
        <w:pStyle w:val="ListParagraph"/>
        <w:ind w:firstLineChars="0" w:firstLine="0"/>
      </w:pPr>
      <w:r>
        <w:t>/*****************************************************************************/</w:t>
      </w:r>
    </w:p>
    <w:p w:rsidR="00E972BB" w:rsidRDefault="00E972BB" w:rsidP="008D7CF1">
      <w:pPr>
        <w:pStyle w:val="ListParagraph"/>
        <w:ind w:firstLineChars="0" w:firstLine="0"/>
      </w:pPr>
      <w:r>
        <w:t xml:space="preserve">LOCAL GUI_RECT_T </w:t>
      </w:r>
      <w:r w:rsidRPr="00B766CE">
        <w:rPr>
          <w:b/>
        </w:rPr>
        <w:t>CalcListRect</w:t>
      </w:r>
      <w:r>
        <w:t>(</w:t>
      </w:r>
    </w:p>
    <w:p w:rsidR="00E972BB" w:rsidRDefault="00E972BB" w:rsidP="00DE41A1">
      <w:pPr>
        <w:pStyle w:val="ListParagraph"/>
        <w:ind w:firstLine="31680"/>
      </w:pPr>
      <w:r>
        <w:t xml:space="preserve">                       CTRLCOMBOX_OBJ_T     * combox_ctrl_ptr</w:t>
      </w:r>
    </w:p>
    <w:p w:rsidR="00E972BB" w:rsidRDefault="00E972BB" w:rsidP="008D7CF1">
      <w:pPr>
        <w:pStyle w:val="ListParagraph"/>
        <w:ind w:firstLineChars="0" w:firstLine="0"/>
      </w:pPr>
      <w:r>
        <w:t xml:space="preserve">                           );</w:t>
      </w:r>
    </w:p>
    <w:p w:rsidR="00E972BB" w:rsidRDefault="00E972BB" w:rsidP="00B766CE">
      <w:pPr>
        <w:pStyle w:val="ListParagraph"/>
        <w:ind w:firstLineChars="0"/>
      </w:pPr>
      <w:r>
        <w:t>list</w:t>
      </w:r>
      <w:r>
        <w:rPr>
          <w:rFonts w:hint="eastAsia"/>
        </w:rPr>
        <w:t>位于</w:t>
      </w:r>
      <w:r>
        <w:t>combox</w:t>
      </w:r>
      <w:r>
        <w:rPr>
          <w:rFonts w:hint="eastAsia"/>
        </w:rPr>
        <w:t>的下方，</w:t>
      </w:r>
      <w:r>
        <w:t xml:space="preserve"> </w:t>
      </w:r>
      <w:r>
        <w:rPr>
          <w:rFonts w:hint="eastAsia"/>
        </w:rPr>
        <w:t>其</w:t>
      </w:r>
      <w:r>
        <w:t>layout</w:t>
      </w:r>
      <w:r>
        <w:rPr>
          <w:rFonts w:hint="eastAsia"/>
        </w:rPr>
        <w:t>由用户设置的</w:t>
      </w:r>
      <w:r>
        <w:t>combox</w:t>
      </w:r>
      <w:r>
        <w:rPr>
          <w:rFonts w:hint="eastAsia"/>
        </w:rPr>
        <w:t>的位置、大小，</w:t>
      </w:r>
      <w:r>
        <w:t>list item</w:t>
      </w:r>
      <w:r>
        <w:rPr>
          <w:rFonts w:hint="eastAsia"/>
        </w:rPr>
        <w:t>的高度以及</w:t>
      </w:r>
      <w:r>
        <w:t>list</w:t>
      </w:r>
      <w:r>
        <w:rPr>
          <w:rFonts w:hint="eastAsia"/>
        </w:rPr>
        <w:t>的条目数。</w:t>
      </w:r>
      <w:r>
        <w:t>list_top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</w:t>
      </w:r>
      <w:r>
        <w:rPr>
          <w:rFonts w:hint="eastAsia"/>
        </w:rPr>
        <w:t>和</w:t>
      </w:r>
      <w:r>
        <w:t>combox</w:t>
      </w:r>
      <w:r>
        <w:rPr>
          <w:rFonts w:hint="eastAsia"/>
        </w:rPr>
        <w:t>保持一致，</w:t>
      </w:r>
      <w:r>
        <w:t xml:space="preserve"> list</w:t>
      </w:r>
      <w:r>
        <w:rPr>
          <w:rFonts w:hint="eastAsia"/>
        </w:rPr>
        <w:t>区域的</w:t>
      </w:r>
      <w:r>
        <w:t>bottom</w:t>
      </w:r>
      <w:r>
        <w:rPr>
          <w:rFonts w:hint="eastAsia"/>
        </w:rPr>
        <w:t>为</w:t>
      </w:r>
      <w:r>
        <w:t>list_top + item height * item num</w:t>
      </w:r>
      <w:r>
        <w:rPr>
          <w:rFonts w:hint="eastAsia"/>
        </w:rPr>
        <w:t>。</w:t>
      </w:r>
    </w:p>
    <w:p w:rsidR="00E972BB" w:rsidRPr="00B766CE" w:rsidRDefault="00E972BB" w:rsidP="008D7CF1">
      <w:pPr>
        <w:pStyle w:val="ListParagraph"/>
        <w:ind w:firstLineChars="0" w:firstLine="0"/>
      </w:pPr>
    </w:p>
    <w:p w:rsidR="00E972BB" w:rsidRDefault="00E972BB" w:rsidP="00A87747">
      <w:r>
        <w:t>If(is_dirty)</w:t>
      </w:r>
    </w:p>
    <w:p w:rsidR="00E972BB" w:rsidRDefault="00E972BB" w:rsidP="00A87747">
      <w:r>
        <w:t>ResetCombox();</w:t>
      </w:r>
    </w:p>
    <w:p w:rsidR="00E972BB" w:rsidRDefault="00E972BB" w:rsidP="00A87747"/>
    <w:p w:rsidR="00E972BB" w:rsidRDefault="00E972BB" w:rsidP="002F17CD">
      <w:pPr>
        <w:pStyle w:val="ListParagraph"/>
        <w:numPr>
          <w:ilvl w:val="0"/>
          <w:numId w:val="15"/>
        </w:numPr>
        <w:ind w:firstLineChars="0"/>
      </w:pPr>
      <w:r>
        <w:t>ComboxDraw</w:t>
      </w:r>
    </w:p>
    <w:p w:rsidR="00E972BB" w:rsidRDefault="00E972BB" w:rsidP="002A0C85">
      <w:pPr>
        <w:pStyle w:val="ListParagraph"/>
        <w:ind w:firstLineChars="0" w:firstLine="0"/>
      </w:pPr>
      <w:r>
        <w:rPr>
          <w:rFonts w:hint="eastAsia"/>
        </w:rPr>
        <w:t>整个</w:t>
      </w:r>
      <w:r>
        <w:t>Combox</w:t>
      </w:r>
      <w:r>
        <w:rPr>
          <w:rFonts w:hint="eastAsia"/>
        </w:rPr>
        <w:t>被分为</w:t>
      </w:r>
      <w:r>
        <w:t>5</w:t>
      </w:r>
      <w:r>
        <w:rPr>
          <w:rFonts w:hint="eastAsia"/>
        </w:rPr>
        <w:t>个区域，</w:t>
      </w:r>
      <w:r>
        <w:t>combox</w:t>
      </w:r>
      <w:r>
        <w:rPr>
          <w:rFonts w:hint="eastAsia"/>
        </w:rPr>
        <w:t>的</w:t>
      </w:r>
      <w:r>
        <w:t>draw</w:t>
      </w:r>
      <w:r>
        <w:rPr>
          <w:rFonts w:hint="eastAsia"/>
        </w:rPr>
        <w:t>的过程，其实是对</w:t>
      </w:r>
      <w:r>
        <w:t>combox</w:t>
      </w:r>
      <w:r>
        <w:rPr>
          <w:rFonts w:hint="eastAsia"/>
        </w:rPr>
        <w:t>自身背景及这</w:t>
      </w:r>
      <w:r>
        <w:t>5</w:t>
      </w:r>
      <w:r>
        <w:rPr>
          <w:rFonts w:hint="eastAsia"/>
        </w:rPr>
        <w:t>个区域的内容进行绘制的一个过程。</w:t>
      </w:r>
    </w:p>
    <w:p w:rsidR="00E972BB" w:rsidRPr="002A0C85" w:rsidRDefault="00E972BB" w:rsidP="002A0C85">
      <w:pPr>
        <w:pStyle w:val="ListParagraph"/>
        <w:ind w:firstLineChars="0" w:firstLine="0"/>
      </w:pPr>
    </w:p>
    <w:p w:rsidR="00E972BB" w:rsidRDefault="00E972BB" w:rsidP="008E02FC">
      <w:pPr>
        <w:numPr>
          <w:ilvl w:val="0"/>
          <w:numId w:val="30"/>
        </w:numPr>
      </w:pPr>
      <w:r>
        <w:t>Draw Bg</w:t>
      </w:r>
    </w:p>
    <w:p w:rsidR="00E972BB" w:rsidRDefault="00E972BB" w:rsidP="00487C51">
      <w:r>
        <w:t>/*****************************************************************************/</w:t>
      </w:r>
    </w:p>
    <w:p w:rsidR="00E972BB" w:rsidRDefault="00E972BB" w:rsidP="00487C51">
      <w:r>
        <w:t>//  Description : display bg</w:t>
      </w:r>
    </w:p>
    <w:p w:rsidR="00E972BB" w:rsidRDefault="00E972BB" w:rsidP="00487C51">
      <w:r>
        <w:t>//  Global resource dependence :</w:t>
      </w:r>
    </w:p>
    <w:p w:rsidR="00E972BB" w:rsidRDefault="00E972BB" w:rsidP="00487C51">
      <w:r>
        <w:t>//  Author: nan ji &amp; xiyuan ma</w:t>
      </w:r>
    </w:p>
    <w:p w:rsidR="00E972BB" w:rsidRDefault="00E972BB" w:rsidP="00487C51">
      <w:r>
        <w:t>//  Note:</w:t>
      </w:r>
    </w:p>
    <w:p w:rsidR="00E972BB" w:rsidRDefault="00E972BB" w:rsidP="00487C51">
      <w:r>
        <w:t>/*****************************************************************************/</w:t>
      </w:r>
    </w:p>
    <w:p w:rsidR="00E972BB" w:rsidRDefault="00E972BB" w:rsidP="00487C51">
      <w:r>
        <w:t xml:space="preserve">LOCAL void </w:t>
      </w:r>
      <w:r w:rsidRPr="0037580A">
        <w:rPr>
          <w:b/>
        </w:rPr>
        <w:t>ComboxDrawBg</w:t>
      </w:r>
      <w:r>
        <w:t>(</w:t>
      </w:r>
    </w:p>
    <w:p w:rsidR="00E972BB" w:rsidRDefault="00E972BB" w:rsidP="00487C51">
      <w:pPr>
        <w:ind w:left="2100" w:firstLine="420"/>
      </w:pPr>
      <w:r>
        <w:t>CTRLCOMBOX_OBJ_T * combox_ctrl_ptr</w:t>
      </w:r>
    </w:p>
    <w:p w:rsidR="00E972BB" w:rsidRDefault="00E972BB" w:rsidP="00487C51">
      <w:pPr>
        <w:ind w:left="2100" w:firstLine="420"/>
      </w:pPr>
      <w:r>
        <w:t>);</w:t>
      </w:r>
    </w:p>
    <w:p w:rsidR="00E972BB" w:rsidRDefault="00E972BB" w:rsidP="00487C51">
      <w:pPr>
        <w:ind w:left="2100" w:firstLine="420"/>
      </w:pPr>
    </w:p>
    <w:p w:rsidR="00E972BB" w:rsidRDefault="00E972BB" w:rsidP="008E02FC">
      <w:pPr>
        <w:numPr>
          <w:ilvl w:val="0"/>
          <w:numId w:val="30"/>
        </w:numPr>
      </w:pPr>
      <w:r>
        <w:t>Draw Icon</w:t>
      </w:r>
    </w:p>
    <w:p w:rsidR="00E972BB" w:rsidRDefault="00E972BB" w:rsidP="00885913">
      <w:r>
        <w:t>/*****************************************************************************/</w:t>
      </w:r>
    </w:p>
    <w:p w:rsidR="00E972BB" w:rsidRDefault="00E972BB" w:rsidP="00885913">
      <w:r>
        <w:t>//  Description : display bg</w:t>
      </w:r>
    </w:p>
    <w:p w:rsidR="00E972BB" w:rsidRDefault="00E972BB" w:rsidP="00885913">
      <w:r>
        <w:t>//  Global resource dependence :</w:t>
      </w:r>
    </w:p>
    <w:p w:rsidR="00E972BB" w:rsidRDefault="00E972BB" w:rsidP="00885913">
      <w:r>
        <w:t>//  Author: nan ji &amp; xiyuan ma</w:t>
      </w:r>
    </w:p>
    <w:p w:rsidR="00E972BB" w:rsidRDefault="00E972BB" w:rsidP="00885913">
      <w:r>
        <w:t>//  Note:</w:t>
      </w:r>
    </w:p>
    <w:p w:rsidR="00E972BB" w:rsidRDefault="00E972BB" w:rsidP="00885913">
      <w:r>
        <w:t>/*****************************************************************************/</w:t>
      </w:r>
    </w:p>
    <w:p w:rsidR="00E972BB" w:rsidRDefault="00E972BB" w:rsidP="00885913">
      <w:r>
        <w:t xml:space="preserve">LOCAL void </w:t>
      </w:r>
      <w:r w:rsidRPr="0037580A">
        <w:rPr>
          <w:b/>
        </w:rPr>
        <w:t>ComboxDrawIcon</w:t>
      </w:r>
      <w:r>
        <w:t>(</w:t>
      </w:r>
    </w:p>
    <w:p w:rsidR="00E972BB" w:rsidRDefault="00E972BB" w:rsidP="00885913">
      <w:pPr>
        <w:ind w:left="2520"/>
      </w:pPr>
      <w:r>
        <w:t>CTRLCOMBOX_OBJ_T * combox_ctrl_ptr</w:t>
      </w:r>
    </w:p>
    <w:p w:rsidR="00E972BB" w:rsidRDefault="00E972BB" w:rsidP="00885913">
      <w:pPr>
        <w:ind w:left="2520"/>
      </w:pPr>
      <w:r>
        <w:t>);</w:t>
      </w:r>
    </w:p>
    <w:p w:rsidR="00E972BB" w:rsidRDefault="00E972BB" w:rsidP="00885913">
      <w:pPr>
        <w:ind w:left="2520"/>
      </w:pPr>
    </w:p>
    <w:p w:rsidR="00E972BB" w:rsidRDefault="00E972BB" w:rsidP="002F17CD">
      <w:pPr>
        <w:numPr>
          <w:ilvl w:val="0"/>
          <w:numId w:val="30"/>
        </w:numPr>
      </w:pPr>
      <w:r>
        <w:t>Draw Expend Button</w:t>
      </w:r>
    </w:p>
    <w:p w:rsidR="00E972BB" w:rsidRDefault="00E972BB" w:rsidP="00357389">
      <w:r>
        <w:t>/*****************************************************************************/</w:t>
      </w:r>
    </w:p>
    <w:p w:rsidR="00E972BB" w:rsidRDefault="00E972BB" w:rsidP="00357389">
      <w:r>
        <w:t>//  Description : Draw ExpandButton</w:t>
      </w:r>
    </w:p>
    <w:p w:rsidR="00E972BB" w:rsidRDefault="00E972BB" w:rsidP="00357389">
      <w:r>
        <w:t>//  Global resource dependence :</w:t>
      </w:r>
    </w:p>
    <w:p w:rsidR="00E972BB" w:rsidRDefault="00E972BB" w:rsidP="00357389">
      <w:r>
        <w:t>//  Author: nan ji &amp; xiyuan ma</w:t>
      </w:r>
    </w:p>
    <w:p w:rsidR="00E972BB" w:rsidRDefault="00E972BB" w:rsidP="00357389">
      <w:r>
        <w:t>//  Note:</w:t>
      </w:r>
    </w:p>
    <w:p w:rsidR="00E972BB" w:rsidRDefault="00E972BB" w:rsidP="00357389">
      <w:r>
        <w:t>/*****************************************************************************/</w:t>
      </w:r>
    </w:p>
    <w:p w:rsidR="00E972BB" w:rsidRDefault="00E972BB" w:rsidP="00357389">
      <w:r>
        <w:t xml:space="preserve">LOCAL void </w:t>
      </w:r>
      <w:r w:rsidRPr="0037580A">
        <w:rPr>
          <w:b/>
        </w:rPr>
        <w:t>ComboxDrawExpandButton</w:t>
      </w:r>
      <w:r>
        <w:t>(</w:t>
      </w:r>
    </w:p>
    <w:p w:rsidR="00E972BB" w:rsidRDefault="00E972BB" w:rsidP="00357389">
      <w:pPr>
        <w:ind w:left="2940" w:firstLine="420"/>
      </w:pPr>
      <w:r>
        <w:t>CTRLCOMBOX_OBJ_T * combox_ctrl_ptr</w:t>
      </w:r>
    </w:p>
    <w:p w:rsidR="00E972BB" w:rsidRDefault="00E972BB" w:rsidP="00357389">
      <w:pPr>
        <w:ind w:left="2940" w:firstLine="420"/>
      </w:pPr>
      <w:r>
        <w:t>);</w:t>
      </w:r>
    </w:p>
    <w:p w:rsidR="00E972BB" w:rsidRDefault="00E972BB" w:rsidP="00357389">
      <w:pPr>
        <w:ind w:left="2940" w:firstLine="420"/>
      </w:pPr>
    </w:p>
    <w:p w:rsidR="00E972BB" w:rsidRDefault="00E972BB" w:rsidP="008E02FC">
      <w:pPr>
        <w:numPr>
          <w:ilvl w:val="0"/>
          <w:numId w:val="30"/>
        </w:numPr>
      </w:pPr>
      <w:r>
        <w:t>Draw Function Button</w:t>
      </w:r>
    </w:p>
    <w:p w:rsidR="00E972BB" w:rsidRDefault="00E972BB" w:rsidP="00F13030">
      <w:r>
        <w:t>/*****************************************************************************/</w:t>
      </w:r>
    </w:p>
    <w:p w:rsidR="00E972BB" w:rsidRDefault="00E972BB" w:rsidP="00F13030">
      <w:r>
        <w:t>//  Description : Draw Function Button</w:t>
      </w:r>
    </w:p>
    <w:p w:rsidR="00E972BB" w:rsidRDefault="00E972BB" w:rsidP="00F13030">
      <w:r>
        <w:t>//  Global resource dependence :</w:t>
      </w:r>
    </w:p>
    <w:p w:rsidR="00E972BB" w:rsidRDefault="00E972BB" w:rsidP="00F13030">
      <w:r>
        <w:t>//  Author: nan ji &amp; xiyuan ma</w:t>
      </w:r>
    </w:p>
    <w:p w:rsidR="00E972BB" w:rsidRDefault="00E972BB" w:rsidP="00F13030">
      <w:r>
        <w:t>//  Note:</w:t>
      </w:r>
    </w:p>
    <w:p w:rsidR="00E972BB" w:rsidRDefault="00E972BB" w:rsidP="00F13030">
      <w:r>
        <w:t>/*****************************************************************************/</w:t>
      </w:r>
    </w:p>
    <w:p w:rsidR="00E972BB" w:rsidRDefault="00E972BB" w:rsidP="00F13030">
      <w:r>
        <w:t xml:space="preserve">LOCAL void </w:t>
      </w:r>
      <w:r w:rsidRPr="0037580A">
        <w:rPr>
          <w:b/>
        </w:rPr>
        <w:t>ComboxDrawFunctionButton</w:t>
      </w:r>
      <w:r>
        <w:t>(</w:t>
      </w:r>
    </w:p>
    <w:p w:rsidR="00E972BB" w:rsidRDefault="00E972BB" w:rsidP="00F13030">
      <w:pPr>
        <w:ind w:left="3360" w:firstLine="420"/>
      </w:pPr>
      <w:r>
        <w:t>CTRLCOMBOX_OBJ_T * combox_ctrl_ptr</w:t>
      </w:r>
    </w:p>
    <w:p w:rsidR="00E972BB" w:rsidRDefault="00E972BB" w:rsidP="00F13030">
      <w:pPr>
        <w:ind w:left="3360" w:firstLine="420"/>
      </w:pPr>
      <w:r>
        <w:t>);</w:t>
      </w:r>
    </w:p>
    <w:p w:rsidR="00E972BB" w:rsidRDefault="00E972BB" w:rsidP="00F13030">
      <w:pPr>
        <w:ind w:left="3360" w:firstLine="420"/>
      </w:pPr>
    </w:p>
    <w:p w:rsidR="00E972BB" w:rsidRDefault="00E972BB" w:rsidP="00487C51">
      <w:pPr>
        <w:numPr>
          <w:ilvl w:val="0"/>
          <w:numId w:val="30"/>
        </w:numPr>
      </w:pPr>
      <w:r>
        <w:t>Draw Text</w:t>
      </w:r>
    </w:p>
    <w:p w:rsidR="00E972BB" w:rsidRDefault="00E972BB" w:rsidP="004A4CD8">
      <w:r>
        <w:t>/*****************************************************************************/</w:t>
      </w:r>
    </w:p>
    <w:p w:rsidR="00E972BB" w:rsidRDefault="00E972BB" w:rsidP="004A4CD8">
      <w:r>
        <w:t>//  Description : Draw Function Button</w:t>
      </w:r>
    </w:p>
    <w:p w:rsidR="00E972BB" w:rsidRDefault="00E972BB" w:rsidP="004A4CD8">
      <w:r>
        <w:t>//  Global resource dependence :</w:t>
      </w:r>
    </w:p>
    <w:p w:rsidR="00E972BB" w:rsidRDefault="00E972BB" w:rsidP="004A4CD8">
      <w:r>
        <w:t>//  Author: nan ji &amp; xiyuan ma</w:t>
      </w:r>
    </w:p>
    <w:p w:rsidR="00E972BB" w:rsidRDefault="00E972BB" w:rsidP="004A4CD8">
      <w:r>
        <w:t>//  Note:</w:t>
      </w:r>
    </w:p>
    <w:p w:rsidR="00E972BB" w:rsidRDefault="00E972BB" w:rsidP="004A4CD8">
      <w:r>
        <w:t>/*****************************************************************************/</w:t>
      </w:r>
    </w:p>
    <w:p w:rsidR="00E972BB" w:rsidRDefault="00E972BB" w:rsidP="004A4CD8">
      <w:r>
        <w:t xml:space="preserve">LOCAL void </w:t>
      </w:r>
      <w:r w:rsidRPr="0037580A">
        <w:rPr>
          <w:b/>
        </w:rPr>
        <w:t>ComboxDrawText</w:t>
      </w:r>
      <w:r>
        <w:t>(</w:t>
      </w:r>
    </w:p>
    <w:p w:rsidR="00E972BB" w:rsidRDefault="00E972BB" w:rsidP="004A4CD8">
      <w:pPr>
        <w:ind w:left="2100" w:firstLine="420"/>
      </w:pPr>
      <w:r>
        <w:t>CTRLCOMBOX_OBJ_T * combox_ctrl_ptr</w:t>
      </w:r>
    </w:p>
    <w:p w:rsidR="00E972BB" w:rsidRDefault="00E972BB" w:rsidP="004A4CD8">
      <w:pPr>
        <w:ind w:left="2100" w:firstLine="420"/>
      </w:pPr>
      <w:r>
        <w:t>);</w:t>
      </w:r>
    </w:p>
    <w:p w:rsidR="00E972BB" w:rsidRDefault="00E972BB" w:rsidP="004A4CD8">
      <w:pPr>
        <w:ind w:left="2100" w:firstLine="420"/>
      </w:pPr>
    </w:p>
    <w:p w:rsidR="00E972BB" w:rsidRDefault="00E972BB" w:rsidP="00487C51">
      <w:pPr>
        <w:numPr>
          <w:ilvl w:val="0"/>
          <w:numId w:val="30"/>
        </w:numPr>
      </w:pPr>
      <w:r>
        <w:t>Draw List</w:t>
      </w:r>
    </w:p>
    <w:p w:rsidR="00E972BB" w:rsidRDefault="00E972BB" w:rsidP="009D3B5C">
      <w:r>
        <w:t>/*****************************************************************************/</w:t>
      </w:r>
    </w:p>
    <w:p w:rsidR="00E972BB" w:rsidRDefault="00E972BB" w:rsidP="009D3B5C">
      <w:r>
        <w:t>//  Description : Draw Function Button</w:t>
      </w:r>
    </w:p>
    <w:p w:rsidR="00E972BB" w:rsidRDefault="00E972BB" w:rsidP="009D3B5C">
      <w:r>
        <w:t>//  Global resource dependence :</w:t>
      </w:r>
    </w:p>
    <w:p w:rsidR="00E972BB" w:rsidRDefault="00E972BB" w:rsidP="009D3B5C">
      <w:r>
        <w:t>//  Author: nan ji &amp; xiyuan ma</w:t>
      </w:r>
    </w:p>
    <w:p w:rsidR="00E972BB" w:rsidRDefault="00E972BB" w:rsidP="009D3B5C">
      <w:r>
        <w:t>//  Note:</w:t>
      </w:r>
    </w:p>
    <w:p w:rsidR="00E972BB" w:rsidRDefault="00E972BB" w:rsidP="009D3B5C">
      <w:r>
        <w:t>/*****************************************************************************/</w:t>
      </w:r>
    </w:p>
    <w:p w:rsidR="00E972BB" w:rsidRDefault="00E972BB" w:rsidP="009D3B5C">
      <w:r>
        <w:t xml:space="preserve">LOCAL void </w:t>
      </w:r>
      <w:r w:rsidRPr="0037580A">
        <w:rPr>
          <w:b/>
        </w:rPr>
        <w:t>ComboxDrawList</w:t>
      </w:r>
      <w:r>
        <w:t>(</w:t>
      </w:r>
    </w:p>
    <w:p w:rsidR="00E972BB" w:rsidRDefault="00E972BB" w:rsidP="009D3B5C">
      <w:pPr>
        <w:ind w:left="2100" w:firstLine="420"/>
      </w:pPr>
      <w:r>
        <w:t>CTRLCOMBOX_OBJ_T *combox_ctrl_ptr</w:t>
      </w:r>
    </w:p>
    <w:p w:rsidR="00E972BB" w:rsidRDefault="00E972BB" w:rsidP="009D3B5C">
      <w:pPr>
        <w:ind w:left="2100" w:firstLine="420"/>
      </w:pPr>
      <w:r>
        <w:t>);</w:t>
      </w:r>
    </w:p>
    <w:p w:rsidR="00E972BB" w:rsidRDefault="00E972BB" w:rsidP="00EB44B9"/>
    <w:p w:rsidR="00E972BB" w:rsidRDefault="00E972BB" w:rsidP="008E69B0">
      <w:pPr>
        <w:pStyle w:val="ListParagraph"/>
        <w:ind w:firstLineChars="0" w:firstLine="0"/>
      </w:pPr>
    </w:p>
    <w:p w:rsidR="00E972BB" w:rsidRDefault="00E972BB" w:rsidP="00573F40">
      <w:pPr>
        <w:pStyle w:val="Heading2"/>
        <w:numPr>
          <w:ilvl w:val="0"/>
          <w:numId w:val="13"/>
        </w:numPr>
      </w:pPr>
      <w:r>
        <w:rPr>
          <w:rFonts w:hint="eastAsia"/>
        </w:rPr>
        <w:t>消息流程</w:t>
      </w:r>
    </w:p>
    <w:p w:rsidR="00E972BB" w:rsidRDefault="00E972BB" w:rsidP="000B5C5B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如何通过</w:t>
      </w:r>
      <w:r>
        <w:t>edit</w:t>
      </w:r>
      <w:r>
        <w:rPr>
          <w:rFonts w:hint="eastAsia"/>
        </w:rPr>
        <w:t>改变</w:t>
      </w:r>
      <w:r>
        <w:t>list</w:t>
      </w:r>
      <w:r>
        <w:rPr>
          <w:rFonts w:hint="eastAsia"/>
        </w:rPr>
        <w:t>的显示内容（如用户通过编辑</w:t>
      </w:r>
      <w:r>
        <w:t>edit</w:t>
      </w:r>
      <w:r>
        <w:rPr>
          <w:rFonts w:hint="eastAsia"/>
        </w:rPr>
        <w:t>进行搜索，然后改变</w:t>
      </w:r>
      <w:r>
        <w:t>list</w:t>
      </w:r>
      <w:r>
        <w:rPr>
          <w:rFonts w:hint="eastAsia"/>
        </w:rPr>
        <w:t>的显示）</w:t>
      </w:r>
    </w:p>
    <w:p w:rsidR="00E972BB" w:rsidRDefault="00E972BB" w:rsidP="00902DB5">
      <w:pPr>
        <w:pStyle w:val="ListParagraph"/>
        <w:ind w:firstLineChars="0" w:firstLine="0"/>
      </w:pPr>
      <w:r>
        <w:object w:dxaOrig="8288" w:dyaOrig="4390">
          <v:shape id="_x0000_i1027" type="#_x0000_t75" style="width:414.75pt;height:219.75pt" o:ole="">
            <v:imagedata r:id="rId10" o:title=""/>
          </v:shape>
          <o:OLEObject Type="Embed" ProgID="Visio.Drawing.11" ShapeID="_x0000_i1027" DrawAspect="Content" ObjectID="_1408280755" r:id="rId11"/>
        </w:object>
      </w:r>
    </w:p>
    <w:p w:rsidR="00E972BB" w:rsidRDefault="00E972BB" w:rsidP="000B5C5B">
      <w:r>
        <w:rPr>
          <w:rFonts w:hint="eastAsia"/>
        </w:rPr>
        <w:t>可编辑</w:t>
      </w:r>
      <w:r>
        <w:t>text</w:t>
      </w:r>
      <w:r>
        <w:rPr>
          <w:rFonts w:hint="eastAsia"/>
        </w:rPr>
        <w:t>在编辑之后，会发送</w:t>
      </w:r>
      <w:r>
        <w:t>text change</w:t>
      </w:r>
      <w:r>
        <w:rPr>
          <w:rFonts w:hint="eastAsia"/>
        </w:rPr>
        <w:t>消息给</w:t>
      </w:r>
      <w:r>
        <w:t>combox</w:t>
      </w:r>
      <w:r>
        <w:rPr>
          <w:rFonts w:hint="eastAsia"/>
        </w:rPr>
        <w:t>，</w:t>
      </w:r>
      <w:r>
        <w:t>combox</w:t>
      </w:r>
      <w:r>
        <w:rPr>
          <w:rFonts w:hint="eastAsia"/>
        </w:rPr>
        <w:t>通知父对象更新</w:t>
      </w:r>
      <w:r>
        <w:t>list</w:t>
      </w:r>
      <w:r>
        <w:rPr>
          <w:rFonts w:hint="eastAsia"/>
        </w:rPr>
        <w:t>。</w:t>
      </w:r>
    </w:p>
    <w:p w:rsidR="00E972BB" w:rsidRDefault="00E972BB" w:rsidP="000B5C5B">
      <w:r>
        <w:rPr>
          <w:rFonts w:hint="eastAsia"/>
        </w:rPr>
        <w:t>接受消息：由</w:t>
      </w:r>
      <w:r>
        <w:t>text/edit</w:t>
      </w:r>
      <w:r>
        <w:rPr>
          <w:rFonts w:hint="eastAsia"/>
        </w:rPr>
        <w:t>控件定义</w:t>
      </w:r>
    </w:p>
    <w:p w:rsidR="00E972BB" w:rsidRDefault="00E972BB" w:rsidP="000B5C5B">
      <w:r>
        <w:rPr>
          <w:rFonts w:hint="eastAsia"/>
        </w:rPr>
        <w:t>通知消息：</w:t>
      </w:r>
      <w:r>
        <w:t>GUICOMBOX_TEXT_CHANGED</w:t>
      </w:r>
    </w:p>
    <w:p w:rsidR="00E972BB" w:rsidRDefault="00E972BB" w:rsidP="000B5C5B"/>
    <w:p w:rsidR="00E972BB" w:rsidRDefault="00E972BB" w:rsidP="00573F4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如何通过</w:t>
      </w:r>
      <w:r>
        <w:t>expand button</w:t>
      </w:r>
      <w:r>
        <w:rPr>
          <w:rFonts w:hint="eastAsia"/>
        </w:rPr>
        <w:t>来展开和收缩</w:t>
      </w:r>
      <w:r>
        <w:t>list</w:t>
      </w:r>
      <w:r>
        <w:rPr>
          <w:rFonts w:hint="eastAsia"/>
        </w:rPr>
        <w:t>（用户通过</w:t>
      </w:r>
      <w:r>
        <w:t>button</w:t>
      </w:r>
      <w:r>
        <w:rPr>
          <w:rFonts w:hint="eastAsia"/>
        </w:rPr>
        <w:t>来改变是否显示</w:t>
      </w:r>
      <w:r>
        <w:t>list</w:t>
      </w:r>
      <w:r>
        <w:rPr>
          <w:rFonts w:hint="eastAsia"/>
        </w:rPr>
        <w:t>）</w:t>
      </w:r>
    </w:p>
    <w:p w:rsidR="00E972BB" w:rsidRDefault="00E972BB" w:rsidP="00902DB5">
      <w:pPr>
        <w:pStyle w:val="ListParagraph"/>
        <w:ind w:firstLineChars="0" w:firstLine="0"/>
      </w:pPr>
      <w:r>
        <w:object w:dxaOrig="7097" w:dyaOrig="4388">
          <v:shape id="_x0000_i1028" type="#_x0000_t75" style="width:351pt;height:219.75pt" o:ole="">
            <v:imagedata r:id="rId12" o:title=""/>
          </v:shape>
          <o:OLEObject Type="Embed" ProgID="Visio.Drawing.11" ShapeID="_x0000_i1028" DrawAspect="Content" ObjectID="_1408280756" r:id="rId13"/>
        </w:object>
      </w:r>
    </w:p>
    <w:p w:rsidR="00E972BB" w:rsidRDefault="00E972BB" w:rsidP="000B5C5B">
      <w:r>
        <w:rPr>
          <w:rFonts w:hint="eastAsia"/>
        </w:rPr>
        <w:t>按钮被点击，通知</w:t>
      </w:r>
      <w:r>
        <w:t>combox</w:t>
      </w:r>
      <w:r>
        <w:rPr>
          <w:rFonts w:hint="eastAsia"/>
        </w:rPr>
        <w:t>，</w:t>
      </w:r>
      <w:r>
        <w:t>combox</w:t>
      </w:r>
      <w:r>
        <w:rPr>
          <w:rFonts w:hint="eastAsia"/>
        </w:rPr>
        <w:t>根据自身</w:t>
      </w:r>
      <w:r>
        <w:t>expand</w:t>
      </w:r>
      <w:r>
        <w:rPr>
          <w:rFonts w:hint="eastAsia"/>
        </w:rPr>
        <w:t>状态，调用</w:t>
      </w:r>
      <w:r>
        <w:t>open/close list</w:t>
      </w:r>
      <w:r>
        <w:rPr>
          <w:rFonts w:hint="eastAsia"/>
        </w:rPr>
        <w:t>函数来操作</w:t>
      </w:r>
      <w:r>
        <w:t>list</w:t>
      </w:r>
      <w:r>
        <w:rPr>
          <w:rFonts w:hint="eastAsia"/>
        </w:rPr>
        <w:t>。</w:t>
      </w:r>
    </w:p>
    <w:p w:rsidR="00E972BB" w:rsidRDefault="00E972BB" w:rsidP="00573F40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如何通过</w:t>
      </w:r>
      <w:r>
        <w:t>function button</w:t>
      </w:r>
      <w:r>
        <w:rPr>
          <w:rFonts w:hint="eastAsia"/>
        </w:rPr>
        <w:t>来调用应用的处理（如用户的搜索）</w:t>
      </w:r>
    </w:p>
    <w:p w:rsidR="00E972BB" w:rsidRDefault="00E972BB" w:rsidP="00B40094">
      <w:pPr>
        <w:pStyle w:val="ListParagraph"/>
        <w:ind w:firstLineChars="0" w:firstLine="0"/>
      </w:pPr>
      <w:r>
        <w:object w:dxaOrig="5567" w:dyaOrig="4389">
          <v:shape id="_x0000_i1029" type="#_x0000_t75" style="width:278.25pt;height:219.75pt" o:ole="">
            <v:imagedata r:id="rId14" o:title=""/>
          </v:shape>
          <o:OLEObject Type="Embed" ProgID="Visio.Drawing.11" ShapeID="_x0000_i1029" DrawAspect="Content" ObjectID="_1408280757" r:id="rId15"/>
        </w:object>
      </w:r>
    </w:p>
    <w:p w:rsidR="00E972BB" w:rsidRDefault="00E972BB" w:rsidP="00813461">
      <w:r>
        <w:rPr>
          <w:rFonts w:hint="eastAsia"/>
        </w:rPr>
        <w:t>按钮被点击，通知</w:t>
      </w:r>
      <w:r>
        <w:t>combox</w:t>
      </w:r>
      <w:r>
        <w:rPr>
          <w:rFonts w:hint="eastAsia"/>
        </w:rPr>
        <w:t>，</w:t>
      </w:r>
      <w:r>
        <w:t>combox</w:t>
      </w:r>
      <w:r>
        <w:rPr>
          <w:rFonts w:hint="eastAsia"/>
        </w:rPr>
        <w:t>调用夫对象的回调函数来处理注册功能。</w:t>
      </w:r>
    </w:p>
    <w:p w:rsidR="00E972BB" w:rsidRDefault="00E972BB" w:rsidP="00813461">
      <w:pPr>
        <w:pStyle w:val="a"/>
        <w:ind w:left="0"/>
      </w:pPr>
      <w:r>
        <w:rPr>
          <w:noProof/>
        </w:rPr>
        <w:pict>
          <v:shape id="_x0000_i1030" type="#_x0000_t75" style="width:21.75pt;height:14.25pt;visibility:visible">
            <v:imagedata r:id="rId9" o:title="" croptop="7562f" cropbottom="11763f" cropleft="2330f" cropright="30438f"/>
          </v:shape>
        </w:pict>
      </w:r>
      <w:r>
        <w:rPr>
          <w:rFonts w:ascii="黑体" w:hint="eastAsia"/>
        </w:rPr>
        <w:t>说明</w:t>
      </w:r>
      <w:r>
        <w:rPr>
          <w:rFonts w:hint="eastAsia"/>
        </w:rPr>
        <w:t>：</w:t>
      </w:r>
    </w:p>
    <w:p w:rsidR="00E972BB" w:rsidRDefault="00E972BB" w:rsidP="00813461">
      <w:pPr>
        <w:pStyle w:val="a0"/>
        <w:spacing w:after="120"/>
        <w:ind w:left="0"/>
        <w:rPr>
          <w:rFonts w:ascii="宋体"/>
        </w:rPr>
      </w:pPr>
      <w:r>
        <w:rPr>
          <w:rFonts w:ascii="宋体" w:hint="eastAsia"/>
        </w:rPr>
        <w:t>目前按钮控件的注册回调函数不支持携带拥护数据，所以必须在</w:t>
      </w:r>
      <w:r>
        <w:rPr>
          <w:rFonts w:ascii="宋体"/>
        </w:rPr>
        <w:t>combox</w:t>
      </w:r>
      <w:r>
        <w:rPr>
          <w:rFonts w:ascii="宋体" w:hint="eastAsia"/>
        </w:rPr>
        <w:t>部分来处理一些回调应该处理得问题。</w:t>
      </w:r>
    </w:p>
    <w:p w:rsidR="00E972BB" w:rsidRDefault="00E972BB" w:rsidP="00813461">
      <w:pPr>
        <w:pStyle w:val="a0"/>
        <w:spacing w:after="120"/>
        <w:ind w:left="0"/>
        <w:rPr>
          <w:rFonts w:ascii="宋体"/>
        </w:rPr>
      </w:pPr>
      <w:r>
        <w:rPr>
          <w:rFonts w:ascii="宋体" w:hint="eastAsia"/>
        </w:rPr>
        <w:t>另，就</w:t>
      </w:r>
      <w:r>
        <w:rPr>
          <w:rFonts w:ascii="宋体"/>
        </w:rPr>
        <w:t>combox</w:t>
      </w:r>
      <w:r>
        <w:rPr>
          <w:rFonts w:ascii="宋体" w:hint="eastAsia"/>
        </w:rPr>
        <w:t>是处理消息还是事件，还可以再论。</w:t>
      </w:r>
    </w:p>
    <w:p w:rsidR="00E972BB" w:rsidRPr="00813461" w:rsidRDefault="00E972BB" w:rsidP="00813461">
      <w:pPr>
        <w:pStyle w:val="a0"/>
        <w:spacing w:after="120"/>
        <w:ind w:left="0"/>
      </w:pPr>
      <w:r>
        <w:rPr>
          <w:rFonts w:ascii="宋体" w:hint="eastAsia"/>
        </w:rPr>
        <w:t>再另，此处按钮的回调函数无用户数据，是逼人用全局变量的设计，我们会推动改掉这个事情。</w:t>
      </w:r>
    </w:p>
    <w:p w:rsidR="00E972BB" w:rsidRDefault="00E972BB" w:rsidP="00813461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如何将</w:t>
      </w:r>
      <w:r>
        <w:t>List</w:t>
      </w:r>
      <w:r>
        <w:rPr>
          <w:rFonts w:hint="eastAsia"/>
        </w:rPr>
        <w:t>的选中条目显示到</w:t>
      </w:r>
      <w:r>
        <w:t>text</w:t>
      </w:r>
      <w:r>
        <w:rPr>
          <w:rFonts w:hint="eastAsia"/>
        </w:rPr>
        <w:t>中</w:t>
      </w:r>
    </w:p>
    <w:p w:rsidR="00E972BB" w:rsidRDefault="00E972BB" w:rsidP="00621C88">
      <w:pPr>
        <w:pStyle w:val="ListParagraph"/>
        <w:ind w:firstLineChars="0" w:firstLine="0"/>
      </w:pPr>
      <w:r>
        <w:object w:dxaOrig="8430" w:dyaOrig="4388">
          <v:shape id="_x0000_i1031" type="#_x0000_t75" style="width:413.25pt;height:215.25pt" o:ole="">
            <v:imagedata r:id="rId16" o:title=""/>
          </v:shape>
          <o:OLEObject Type="Embed" ProgID="Visio.Drawing.11" ShapeID="_x0000_i1031" DrawAspect="Content" ObjectID="_1408280758" r:id="rId17"/>
        </w:object>
      </w:r>
    </w:p>
    <w:p w:rsidR="00E972BB" w:rsidRDefault="00E972BB" w:rsidP="00813461">
      <w:r>
        <w:t>List</w:t>
      </w:r>
      <w:r>
        <w:rPr>
          <w:rFonts w:hint="eastAsia"/>
        </w:rPr>
        <w:t>条目选定之后，通知</w:t>
      </w:r>
      <w:r>
        <w:t>combox</w:t>
      </w:r>
      <w:r>
        <w:rPr>
          <w:rFonts w:hint="eastAsia"/>
        </w:rPr>
        <w:t>，</w:t>
      </w:r>
      <w:r>
        <w:t>combox</w:t>
      </w:r>
      <w:r>
        <w:rPr>
          <w:rFonts w:hint="eastAsia"/>
        </w:rPr>
        <w:t>会记录选定条目信息，设定</w:t>
      </w:r>
      <w:r>
        <w:t>text</w:t>
      </w:r>
      <w:r>
        <w:rPr>
          <w:rFonts w:hint="eastAsia"/>
        </w:rPr>
        <w:t>显示字符串，并通知父对象，</w:t>
      </w:r>
      <w:r>
        <w:t>combox list selected</w:t>
      </w:r>
      <w:r>
        <w:rPr>
          <w:rFonts w:hint="eastAsia"/>
        </w:rPr>
        <w:t>。</w:t>
      </w:r>
    </w:p>
    <w:p w:rsidR="00E972BB" w:rsidRDefault="00E972BB" w:rsidP="00747980">
      <w:r>
        <w:rPr>
          <w:rFonts w:hint="eastAsia"/>
        </w:rPr>
        <w:t>接受消息：由</w:t>
      </w:r>
      <w:r>
        <w:t>list</w:t>
      </w:r>
      <w:r>
        <w:rPr>
          <w:rFonts w:hint="eastAsia"/>
        </w:rPr>
        <w:t>控件定义</w:t>
      </w:r>
    </w:p>
    <w:p w:rsidR="00E972BB" w:rsidRDefault="00E972BB" w:rsidP="00747980">
      <w:r>
        <w:rPr>
          <w:rFonts w:hint="eastAsia"/>
        </w:rPr>
        <w:t>通知消息：</w:t>
      </w:r>
      <w:r>
        <w:t>GUICOMBOX_ITEM_SELECTED</w:t>
      </w:r>
    </w:p>
    <w:p w:rsidR="00E972BB" w:rsidRPr="00813461" w:rsidRDefault="00E972BB" w:rsidP="00813461"/>
    <w:p w:rsidR="00E972BB" w:rsidRPr="00573F40" w:rsidRDefault="00E972BB" w:rsidP="00573F40"/>
    <w:p w:rsidR="00E972BB" w:rsidRPr="006966D1" w:rsidRDefault="00E972BB" w:rsidP="006966D1">
      <w:pPr>
        <w:rPr>
          <w:b/>
          <w:sz w:val="28"/>
          <w:szCs w:val="28"/>
        </w:rPr>
      </w:pPr>
    </w:p>
    <w:sectPr w:rsidR="00E972BB" w:rsidRPr="006966D1" w:rsidSect="00D2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BB" w:rsidRDefault="00E972BB" w:rsidP="00D13297">
      <w:r>
        <w:separator/>
      </w:r>
    </w:p>
  </w:endnote>
  <w:endnote w:type="continuationSeparator" w:id="1">
    <w:p w:rsidR="00E972BB" w:rsidRDefault="00E972BB" w:rsidP="00D13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BB" w:rsidRDefault="00E972BB" w:rsidP="00D13297">
      <w:r>
        <w:separator/>
      </w:r>
    </w:p>
  </w:footnote>
  <w:footnote w:type="continuationSeparator" w:id="1">
    <w:p w:rsidR="00E972BB" w:rsidRDefault="00E972BB" w:rsidP="00D132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428D6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AC4A24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640469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5E846A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7D60C0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04AEE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0D4A460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0934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3CEF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DF2E7C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8444C6E"/>
    <w:multiLevelType w:val="hybridMultilevel"/>
    <w:tmpl w:val="D266099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8DD4A02"/>
    <w:multiLevelType w:val="hybridMultilevel"/>
    <w:tmpl w:val="655E533C"/>
    <w:lvl w:ilvl="0" w:tplc="FFC6FA7E">
      <w:start w:val="1"/>
      <w:numFmt w:val="japaneseCounting"/>
      <w:lvlText w:val="%1、"/>
      <w:lvlJc w:val="left"/>
      <w:pPr>
        <w:ind w:left="114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2">
    <w:nsid w:val="0B270305"/>
    <w:multiLevelType w:val="hybridMultilevel"/>
    <w:tmpl w:val="2F040D26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CE14547"/>
    <w:multiLevelType w:val="hybridMultilevel"/>
    <w:tmpl w:val="00D8B11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0E632FD6"/>
    <w:multiLevelType w:val="hybridMultilevel"/>
    <w:tmpl w:val="1B0851A2"/>
    <w:lvl w:ilvl="0" w:tplc="D1203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247F4774"/>
    <w:multiLevelType w:val="hybridMultilevel"/>
    <w:tmpl w:val="21AAEF24"/>
    <w:lvl w:ilvl="0" w:tplc="99E4671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2E181B57"/>
    <w:multiLevelType w:val="hybridMultilevel"/>
    <w:tmpl w:val="0204B06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2E8138DD"/>
    <w:multiLevelType w:val="hybridMultilevel"/>
    <w:tmpl w:val="83C6E28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2F6A3D2F"/>
    <w:multiLevelType w:val="hybridMultilevel"/>
    <w:tmpl w:val="0014403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3C500F58"/>
    <w:multiLevelType w:val="hybridMultilevel"/>
    <w:tmpl w:val="A9AEE78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3E6C07D8"/>
    <w:multiLevelType w:val="hybridMultilevel"/>
    <w:tmpl w:val="533A6530"/>
    <w:lvl w:ilvl="0" w:tplc="1A823F3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40A95D9D"/>
    <w:multiLevelType w:val="hybridMultilevel"/>
    <w:tmpl w:val="45449754"/>
    <w:lvl w:ilvl="0" w:tplc="2CBA35B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422661BC"/>
    <w:multiLevelType w:val="hybridMultilevel"/>
    <w:tmpl w:val="20F48A40"/>
    <w:lvl w:ilvl="0" w:tplc="8EBE7F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4A350CC7"/>
    <w:multiLevelType w:val="hybridMultilevel"/>
    <w:tmpl w:val="59FC994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51C827DC"/>
    <w:multiLevelType w:val="hybridMultilevel"/>
    <w:tmpl w:val="415AAB02"/>
    <w:lvl w:ilvl="0" w:tplc="50BE225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5E24504E"/>
    <w:multiLevelType w:val="hybridMultilevel"/>
    <w:tmpl w:val="156E9310"/>
    <w:lvl w:ilvl="0" w:tplc="9F585D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29D6CC4"/>
    <w:multiLevelType w:val="hybridMultilevel"/>
    <w:tmpl w:val="09DC9458"/>
    <w:lvl w:ilvl="0" w:tplc="FC7A8A8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6E7D0DC5"/>
    <w:multiLevelType w:val="hybridMultilevel"/>
    <w:tmpl w:val="0D7CCA3A"/>
    <w:lvl w:ilvl="0" w:tplc="337C985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721E379B"/>
    <w:multiLevelType w:val="hybridMultilevel"/>
    <w:tmpl w:val="30465B6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732E05A5"/>
    <w:multiLevelType w:val="hybridMultilevel"/>
    <w:tmpl w:val="AEA0ACC4"/>
    <w:lvl w:ilvl="0" w:tplc="6A3AB29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3"/>
  </w:num>
  <w:num w:numId="2">
    <w:abstractNumId w:val="17"/>
  </w:num>
  <w:num w:numId="3">
    <w:abstractNumId w:val="13"/>
  </w:num>
  <w:num w:numId="4">
    <w:abstractNumId w:val="18"/>
  </w:num>
  <w:num w:numId="5">
    <w:abstractNumId w:val="22"/>
  </w:num>
  <w:num w:numId="6">
    <w:abstractNumId w:val="25"/>
  </w:num>
  <w:num w:numId="7">
    <w:abstractNumId w:val="24"/>
  </w:num>
  <w:num w:numId="8">
    <w:abstractNumId w:val="27"/>
  </w:num>
  <w:num w:numId="9">
    <w:abstractNumId w:val="26"/>
  </w:num>
  <w:num w:numId="10">
    <w:abstractNumId w:val="11"/>
  </w:num>
  <w:num w:numId="11">
    <w:abstractNumId w:val="29"/>
  </w:num>
  <w:num w:numId="12">
    <w:abstractNumId w:val="16"/>
  </w:num>
  <w:num w:numId="13">
    <w:abstractNumId w:val="10"/>
  </w:num>
  <w:num w:numId="14">
    <w:abstractNumId w:val="15"/>
  </w:num>
  <w:num w:numId="15">
    <w:abstractNumId w:val="21"/>
  </w:num>
  <w:num w:numId="16">
    <w:abstractNumId w:val="19"/>
  </w:num>
  <w:num w:numId="17">
    <w:abstractNumId w:val="20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4"/>
  </w:num>
  <w:num w:numId="29">
    <w:abstractNumId w:val="12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3297"/>
    <w:rsid w:val="00051D24"/>
    <w:rsid w:val="00060612"/>
    <w:rsid w:val="0006199F"/>
    <w:rsid w:val="0007340B"/>
    <w:rsid w:val="000B3E0E"/>
    <w:rsid w:val="000B5C5B"/>
    <w:rsid w:val="000B6AA9"/>
    <w:rsid w:val="000C79F1"/>
    <w:rsid w:val="000D3493"/>
    <w:rsid w:val="000E6767"/>
    <w:rsid w:val="000F65BE"/>
    <w:rsid w:val="00140918"/>
    <w:rsid w:val="00153AF2"/>
    <w:rsid w:val="00155EB0"/>
    <w:rsid w:val="001818DC"/>
    <w:rsid w:val="001A6FF8"/>
    <w:rsid w:val="001B4469"/>
    <w:rsid w:val="001D7B40"/>
    <w:rsid w:val="001E2740"/>
    <w:rsid w:val="001F1785"/>
    <w:rsid w:val="001F4D2B"/>
    <w:rsid w:val="002200AB"/>
    <w:rsid w:val="002453DC"/>
    <w:rsid w:val="0025314B"/>
    <w:rsid w:val="00275127"/>
    <w:rsid w:val="002918BE"/>
    <w:rsid w:val="0029633F"/>
    <w:rsid w:val="002971A0"/>
    <w:rsid w:val="002A0C85"/>
    <w:rsid w:val="002F17CD"/>
    <w:rsid w:val="00301F2A"/>
    <w:rsid w:val="0031591F"/>
    <w:rsid w:val="0032501D"/>
    <w:rsid w:val="00337693"/>
    <w:rsid w:val="00357389"/>
    <w:rsid w:val="00371B5B"/>
    <w:rsid w:val="00372F44"/>
    <w:rsid w:val="0037580A"/>
    <w:rsid w:val="003951BB"/>
    <w:rsid w:val="003A4D7E"/>
    <w:rsid w:val="003B44D8"/>
    <w:rsid w:val="003C04F0"/>
    <w:rsid w:val="003C4515"/>
    <w:rsid w:val="003C477C"/>
    <w:rsid w:val="003D2C4C"/>
    <w:rsid w:val="003D49E6"/>
    <w:rsid w:val="00452918"/>
    <w:rsid w:val="00460323"/>
    <w:rsid w:val="00460692"/>
    <w:rsid w:val="00473629"/>
    <w:rsid w:val="00487C51"/>
    <w:rsid w:val="00491DB2"/>
    <w:rsid w:val="00494CCA"/>
    <w:rsid w:val="004A2119"/>
    <w:rsid w:val="004A44E2"/>
    <w:rsid w:val="004A4CD8"/>
    <w:rsid w:val="004F5A81"/>
    <w:rsid w:val="00502940"/>
    <w:rsid w:val="00506D97"/>
    <w:rsid w:val="005159D5"/>
    <w:rsid w:val="00527E36"/>
    <w:rsid w:val="00540A95"/>
    <w:rsid w:val="0056466D"/>
    <w:rsid w:val="00573F40"/>
    <w:rsid w:val="005745AE"/>
    <w:rsid w:val="005846D6"/>
    <w:rsid w:val="005A0F7F"/>
    <w:rsid w:val="005A3141"/>
    <w:rsid w:val="005C788B"/>
    <w:rsid w:val="005D05B9"/>
    <w:rsid w:val="005D58EC"/>
    <w:rsid w:val="005D7E10"/>
    <w:rsid w:val="005E16CA"/>
    <w:rsid w:val="00610EB0"/>
    <w:rsid w:val="00611FEE"/>
    <w:rsid w:val="00621C88"/>
    <w:rsid w:val="00624C43"/>
    <w:rsid w:val="00650BA8"/>
    <w:rsid w:val="0066148C"/>
    <w:rsid w:val="00681FA8"/>
    <w:rsid w:val="0069109F"/>
    <w:rsid w:val="0069120A"/>
    <w:rsid w:val="006966D1"/>
    <w:rsid w:val="006A4AE9"/>
    <w:rsid w:val="006D1ABC"/>
    <w:rsid w:val="006D6935"/>
    <w:rsid w:val="006D77DF"/>
    <w:rsid w:val="00723833"/>
    <w:rsid w:val="007314B5"/>
    <w:rsid w:val="00734819"/>
    <w:rsid w:val="00737DA2"/>
    <w:rsid w:val="00747980"/>
    <w:rsid w:val="00790ABF"/>
    <w:rsid w:val="007924D7"/>
    <w:rsid w:val="007A37FB"/>
    <w:rsid w:val="007B17D3"/>
    <w:rsid w:val="007D3F56"/>
    <w:rsid w:val="007E07FA"/>
    <w:rsid w:val="007E7E38"/>
    <w:rsid w:val="007F2C26"/>
    <w:rsid w:val="0080524A"/>
    <w:rsid w:val="008068BF"/>
    <w:rsid w:val="0081062B"/>
    <w:rsid w:val="00813461"/>
    <w:rsid w:val="0081618B"/>
    <w:rsid w:val="00816F87"/>
    <w:rsid w:val="008201BA"/>
    <w:rsid w:val="00834A08"/>
    <w:rsid w:val="008401F9"/>
    <w:rsid w:val="008477E4"/>
    <w:rsid w:val="00865016"/>
    <w:rsid w:val="00885913"/>
    <w:rsid w:val="008877F5"/>
    <w:rsid w:val="0089001B"/>
    <w:rsid w:val="008C05A7"/>
    <w:rsid w:val="008D7CF1"/>
    <w:rsid w:val="008E02FC"/>
    <w:rsid w:val="008E69B0"/>
    <w:rsid w:val="00902DB5"/>
    <w:rsid w:val="00903107"/>
    <w:rsid w:val="009064B1"/>
    <w:rsid w:val="009207BD"/>
    <w:rsid w:val="009241F1"/>
    <w:rsid w:val="00925AC6"/>
    <w:rsid w:val="0096088A"/>
    <w:rsid w:val="009674EE"/>
    <w:rsid w:val="00983F3B"/>
    <w:rsid w:val="00986570"/>
    <w:rsid w:val="00990522"/>
    <w:rsid w:val="009A2820"/>
    <w:rsid w:val="009A5A8F"/>
    <w:rsid w:val="009D3B5C"/>
    <w:rsid w:val="009D3E43"/>
    <w:rsid w:val="009F00F9"/>
    <w:rsid w:val="00A003B3"/>
    <w:rsid w:val="00A116A0"/>
    <w:rsid w:val="00A42E8A"/>
    <w:rsid w:val="00A45C30"/>
    <w:rsid w:val="00A5349F"/>
    <w:rsid w:val="00A53841"/>
    <w:rsid w:val="00A6221B"/>
    <w:rsid w:val="00A808ED"/>
    <w:rsid w:val="00A82E72"/>
    <w:rsid w:val="00A87747"/>
    <w:rsid w:val="00A90BD6"/>
    <w:rsid w:val="00AF1F42"/>
    <w:rsid w:val="00AF7A2F"/>
    <w:rsid w:val="00B037AE"/>
    <w:rsid w:val="00B273B9"/>
    <w:rsid w:val="00B32E0D"/>
    <w:rsid w:val="00B40094"/>
    <w:rsid w:val="00B52D0D"/>
    <w:rsid w:val="00B5536E"/>
    <w:rsid w:val="00B6093C"/>
    <w:rsid w:val="00B766CE"/>
    <w:rsid w:val="00B7671C"/>
    <w:rsid w:val="00B8156D"/>
    <w:rsid w:val="00B81E69"/>
    <w:rsid w:val="00B84BDD"/>
    <w:rsid w:val="00B87552"/>
    <w:rsid w:val="00B91464"/>
    <w:rsid w:val="00BA08F9"/>
    <w:rsid w:val="00BA6CDA"/>
    <w:rsid w:val="00BA7010"/>
    <w:rsid w:val="00BA7450"/>
    <w:rsid w:val="00BB463D"/>
    <w:rsid w:val="00BD3E37"/>
    <w:rsid w:val="00BE73E3"/>
    <w:rsid w:val="00BE7E1E"/>
    <w:rsid w:val="00BF57F4"/>
    <w:rsid w:val="00C242FF"/>
    <w:rsid w:val="00C31BB8"/>
    <w:rsid w:val="00C44A21"/>
    <w:rsid w:val="00C50A64"/>
    <w:rsid w:val="00C622BA"/>
    <w:rsid w:val="00C74C1D"/>
    <w:rsid w:val="00C8533D"/>
    <w:rsid w:val="00C912F5"/>
    <w:rsid w:val="00C91F52"/>
    <w:rsid w:val="00C927E1"/>
    <w:rsid w:val="00CA2C4C"/>
    <w:rsid w:val="00CA49F8"/>
    <w:rsid w:val="00CB7323"/>
    <w:rsid w:val="00CE0313"/>
    <w:rsid w:val="00CF2E93"/>
    <w:rsid w:val="00CF45D1"/>
    <w:rsid w:val="00D13297"/>
    <w:rsid w:val="00D16870"/>
    <w:rsid w:val="00D221AB"/>
    <w:rsid w:val="00D22291"/>
    <w:rsid w:val="00D239AC"/>
    <w:rsid w:val="00D53B0F"/>
    <w:rsid w:val="00D6037A"/>
    <w:rsid w:val="00D7417F"/>
    <w:rsid w:val="00D869FA"/>
    <w:rsid w:val="00D90449"/>
    <w:rsid w:val="00D96E72"/>
    <w:rsid w:val="00DA3B8D"/>
    <w:rsid w:val="00DB7942"/>
    <w:rsid w:val="00DD6948"/>
    <w:rsid w:val="00DD757D"/>
    <w:rsid w:val="00DE41A1"/>
    <w:rsid w:val="00E10109"/>
    <w:rsid w:val="00E53ECC"/>
    <w:rsid w:val="00E71F35"/>
    <w:rsid w:val="00E85A52"/>
    <w:rsid w:val="00E972BB"/>
    <w:rsid w:val="00EA299A"/>
    <w:rsid w:val="00EB1F23"/>
    <w:rsid w:val="00EB44B9"/>
    <w:rsid w:val="00EC0793"/>
    <w:rsid w:val="00EC5BD9"/>
    <w:rsid w:val="00ED27DB"/>
    <w:rsid w:val="00EE62B9"/>
    <w:rsid w:val="00EF71A6"/>
    <w:rsid w:val="00F079A3"/>
    <w:rsid w:val="00F1106B"/>
    <w:rsid w:val="00F12A00"/>
    <w:rsid w:val="00F13030"/>
    <w:rsid w:val="00F375F7"/>
    <w:rsid w:val="00F37610"/>
    <w:rsid w:val="00F53046"/>
    <w:rsid w:val="00F60BCC"/>
    <w:rsid w:val="00F620A2"/>
    <w:rsid w:val="00F972A3"/>
    <w:rsid w:val="00FB4366"/>
    <w:rsid w:val="00FD458E"/>
    <w:rsid w:val="00FE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9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A6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9"/>
    <w:qFormat/>
    <w:rsid w:val="00681FA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color w:val="000000"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6FF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81FA8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rsid w:val="00D13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329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3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3297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D13297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rsid w:val="005D05B9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5D0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D05B9"/>
    <w:rPr>
      <w:rFonts w:ascii="宋体" w:eastAsia="宋体" w:hAnsi="宋体" w:cs="宋体"/>
      <w:color w:val="000000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73F4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73F40"/>
    <w:rPr>
      <w:rFonts w:ascii="宋体" w:eastAsia="宋体" w:cs="Times New Roman"/>
      <w:sz w:val="18"/>
      <w:szCs w:val="18"/>
    </w:rPr>
  </w:style>
  <w:style w:type="paragraph" w:customStyle="1" w:styleId="a">
    <w:name w:val="注意标题"/>
    <w:basedOn w:val="Normal"/>
    <w:uiPriority w:val="99"/>
    <w:rsid w:val="00813461"/>
    <w:pPr>
      <w:widowControl/>
      <w:pBdr>
        <w:top w:val="single" w:sz="4" w:space="1" w:color="auto"/>
      </w:pBdr>
      <w:spacing w:before="360" w:after="120" w:line="360" w:lineRule="atLeast"/>
      <w:ind w:left="1701"/>
    </w:pPr>
    <w:rPr>
      <w:rFonts w:ascii="Times New Roman" w:eastAsia="黑体" w:hAnsi="Times New Roman"/>
      <w:szCs w:val="20"/>
    </w:rPr>
  </w:style>
  <w:style w:type="paragraph" w:customStyle="1" w:styleId="a0">
    <w:name w:val="注意正文"/>
    <w:basedOn w:val="Normal"/>
    <w:uiPriority w:val="99"/>
    <w:rsid w:val="00813461"/>
    <w:pPr>
      <w:widowControl/>
      <w:pBdr>
        <w:bottom w:val="single" w:sz="4" w:space="1" w:color="auto"/>
      </w:pBdr>
      <w:spacing w:before="120" w:after="360" w:line="360" w:lineRule="atLeast"/>
      <w:ind w:left="1701"/>
    </w:pPr>
    <w:rPr>
      <w:rFonts w:ascii="Times New Roman" w:eastAsia="楷体_GB2312" w:hAnsi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13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3461"/>
    <w:rPr>
      <w:rFonts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EB1F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719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559</TotalTime>
  <Pages>18</Pages>
  <Words>3360</Words>
  <Characters>19155</Characters>
  <Application>Microsoft Office Outlook</Application>
  <DocSecurity>0</DocSecurity>
  <Lines>0</Lines>
  <Paragraphs>0</Paragraphs>
  <ScaleCrop>false</ScaleCrop>
  <Company>SPRD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ComboBox控件重构设计</dc:title>
  <dc:subject/>
  <dc:creator>xiyuan.ma</dc:creator>
  <cp:keywords/>
  <dc:description/>
  <cp:lastModifiedBy>nan.ji</cp:lastModifiedBy>
  <cp:revision>96</cp:revision>
  <dcterms:created xsi:type="dcterms:W3CDTF">2012-09-03T07:14:00Z</dcterms:created>
  <dcterms:modified xsi:type="dcterms:W3CDTF">2012-09-04T08:19:00Z</dcterms:modified>
</cp:coreProperties>
</file>